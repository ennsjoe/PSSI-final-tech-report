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60.png" ContentType="image/png"/>
  <Override PartName="/word/media/rId72.png" ContentType="image/png"/>
  <Override PartName="/word/media/rId75.png" ContentType="image/png"/>
  <Override PartName="/word/media/rId85.jpg" ContentType="image/jpeg"/>
  <Override PartName="/word/media/rId88.png" ContentType="image/png"/>
  <Override PartName="/word/media/rId91.png" ContentType="image/png"/>
  <Override PartName="/word/media/rId94.png" ContentType="image/png"/>
  <Override PartName="/word/media/rId97.png" ContentType="image/png"/>
  <Override PartName="/word/media/rId109.png" ContentType="image/png"/>
  <Override PartName="/word/media/rId112.jpg" ContentType="image/jpeg"/>
  <Override PartName="/word/media/rId115.png" ContentType="image/png"/>
  <Override PartName="/word/media/rId118.png" ContentType="image/png"/>
  <Override PartName="/word/media/rId129.png" ContentType="image/png"/>
  <Override PartName="/word/media/rId132.png" ContentType="image/png"/>
  <Override PartName="/word/media/rId135.jpg" ContentType="image/jpeg"/>
  <Override PartName="/word/media/rId138.jpg" ContentType="image/jpeg"/>
  <Override PartName="/word/media/rId184.jpg" ContentType="image/jpeg"/>
  <Override PartName="/word/media/rId187.png" ContentType="image/png"/>
  <Override PartName="/word/media/rId190.png" ContentType="image/png"/>
  <Override PartName="/word/media/rId193.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p>
    <w:p>
      <w:pPr>
        <w:pStyle w:val="AbstractTitle"/>
      </w:pPr>
      <w:r>
        <w:t xml:space="preserve">Abstract</w:t>
      </w:r>
    </w:p>
    <w:p>
      <w:pPr>
        <w:pStyle w:val="Abstract"/>
      </w:pP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b/>
            <w:bCs/>
          </w:rPr>
          <w:t xml:space="preserve">lagasse2024?</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rPr>
          <w:t xml:space="preserve">Fisheries and Canada 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lagasse2024">
        <w:r>
          <w:rPr>
            <w:rStyle w:val="Hyperlink"/>
            <w:b/>
            <w:bCs/>
          </w:rPr>
          <w:t xml:space="preserve">lagasse2024?</w:t>
        </w:r>
      </w:hyperlink>
      <w:r>
        <w:t xml:space="preserve">;</w:t>
      </w:r>
      <w:r>
        <w:t xml:space="preserve"> </w:t>
      </w:r>
      <w:hyperlink w:anchor="ref-buxton2021">
        <w:r>
          <w:rPr>
            <w:rStyle w:val="Hyperlink"/>
            <w:b/>
            <w:bCs/>
          </w:rPr>
          <w:t xml:space="preserve">buxton2021?</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53"/>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0dfcfad9-817f-4784-a692-983e86ea5ff9"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0dfcfad9-817f-4784-a692-983e86ea5ff9"/>
      <w:r>
        <w:rPr>
          <w:rFonts/>
          <w:b w:val="false"/>
          <w:strike w:val="false"/>
        </w:rPr>
        <w:t xml:space="preserve">. </w:t>
      </w:r>
      <w:r>
        <w:t xml:space="preserve">Focus categories for research.</w:t>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281f6922-20f2-48d5-bcce-b9648003d317"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281f6922-20f2-48d5-bcce-b9648003d317"/>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03b3322-908c-4ff8-8e74-5a4b7e4496a9"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03b3322-908c-4ff8-8e74-5a4b7e4496a9"/>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d423ebc8-3807-400d-9864-2effc2c36037"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d423ebc8-3807-400d-9864-2effc2c36037"/>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244aeb0-e456-49fc-a6b3-0d8c1fa9432e"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244aeb0-e456-49fc-a6b3-0d8c1fa9432e"/>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2b7272f-bcbc-477f-97bd-3daa51dce067"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2b7272f-bcbc-477f-97bd-3daa51dce067"/>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08fa85e3-67be-4fbb-bbef-4ac8e96c56bd"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08fa85e3-67be-4fbb-bbef-4ac8e96c56bd"/>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mantua2010">
        <w:r>
          <w:rPr>
            <w:rStyle w:val="Hyperlink"/>
            <w:b/>
            <w:bCs/>
          </w:rPr>
          <w:t xml:space="preserve">mantua2010?</w:t>
        </w:r>
      </w:hyperlink>
      <w:r>
        <w:t xml:space="preserve">;</w:t>
      </w:r>
      <w:r>
        <w:t xml:space="preserve"> </w:t>
      </w:r>
      <w:hyperlink w:anchor="ref-mcclure2023">
        <w:r>
          <w:rPr>
            <w:rStyle w:val="Hyperlink"/>
            <w:b/>
            <w:bCs/>
          </w:rPr>
          <w:t xml:space="preserve">mcclure2023?</w:t>
        </w:r>
      </w:hyperlink>
      <w:r>
        <w:t xml:space="preserve">;</w:t>
      </w:r>
      <w:r>
        <w:t xml:space="preserve"> </w:t>
      </w:r>
      <w:hyperlink w:anchor="ref-crozier2019">
        <w:r>
          <w:rPr>
            <w:rStyle w:val="Hyperlink"/>
            <w:b/>
            <w:bCs/>
          </w:rPr>
          <w:t xml:space="preserve">crozier2019?</w:t>
        </w:r>
      </w:hyperlink>
      <w:r>
        <w:t xml:space="preserve">;</w:t>
      </w:r>
      <w:r>
        <w:t xml:space="preserve"> </w:t>
      </w:r>
      <w:hyperlink w:anchor="ref-grant2019">
        <w:r>
          <w:rPr>
            <w:rStyle w:val="Hyperlink"/>
            <w:b/>
            <w:bCs/>
          </w:rPr>
          <w:t xml:space="preserve">grant2019?</w:t>
        </w:r>
      </w:hyperlink>
      <w:r>
        <w:t xml:space="preserve">)</w:t>
      </w:r>
      <w:r>
        <w:t xml:space="preserve">. Climate change emerged as a key theme during the PSSI Science planning workshop</w:t>
      </w:r>
      <w:r>
        <w:t xml:space="preserve"> </w:t>
      </w:r>
      <w:r>
        <w:t xml:space="preserve">(</w:t>
      </w:r>
      <w:hyperlink w:anchor="ref-lagasse2024">
        <w:r>
          <w:rPr>
            <w:rStyle w:val="Hyperlink"/>
            <w:b/>
            <w:bCs/>
          </w:rPr>
          <w:t xml:space="preserve">lagasse2024?</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b/>
            <w:bCs/>
          </w:rPr>
          <w:t xml:space="preserve">macdonald2023?</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schoen2017">
        <w:r>
          <w:rPr>
            <w:rStyle w:val="Hyperlink"/>
            <w:b/>
            <w:bCs/>
          </w:rPr>
          <w:t xml:space="preserve">schoen2017?</w:t>
        </w:r>
      </w:hyperlink>
      <w:r>
        <w:t xml:space="preserve">;</w:t>
      </w:r>
      <w:r>
        <w:t xml:space="preserve"> </w:t>
      </w:r>
      <w:hyperlink w:anchor="ref-chittenden2009">
        <w:r>
          <w:rPr>
            <w:rStyle w:val="Hyperlink"/>
            <w:b/>
            <w:bCs/>
          </w:rPr>
          <w:t xml:space="preserve">chittenden2009?</w:t>
        </w:r>
      </w:hyperlink>
      <w:r>
        <w:t xml:space="preserve">;</w:t>
      </w:r>
      <w:r>
        <w:t xml:space="preserve"> </w:t>
      </w:r>
      <w:hyperlink w:anchor="ref-crozier2025">
        <w:r>
          <w:rPr>
            <w:rStyle w:val="Hyperlink"/>
            <w:b/>
            <w:bCs/>
          </w:rPr>
          <w:t xml:space="preserve">crozier2025?</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3fa65fb8-70ea-435c-855d-e633365b3203"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3fa65fb8-70ea-435c-855d-e633365b3203"/>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3db9be57-a773-4e27-b3dc-d43c5c23c930"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3db9be57-a773-4e27-b3dc-d43c5c23c930"/>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9d046887-7aa5-4ec2-906a-86e6c08d7fc0"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9d046887-7aa5-4ec2-906a-86e6c08d7fc0"/>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972a536-969d-4555-8e6e-14767dd09e1d"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972a536-969d-4555-8e6e-14767dd09e1d"/>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535aaba9-dddb-4f44-8f0a-80f7edcc8497"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535aaba9-dddb-4f44-8f0a-80f7edcc8497"/>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20a1bb44-852c-4d14-b9ca-2cfab60281db"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20a1bb44-852c-4d14-b9ca-2cfab60281db"/>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bookmarkEnd w:id="49"/>
    <w:bookmarkStart w:id="53" w:name="sec:references"/>
    <w:p>
      <w:pPr>
        <w:pStyle w:val="Heading1"/>
      </w:pPr>
      <w:r>
        <w:t xml:space="preserve">REFERENCES</w:t>
      </w:r>
    </w:p>
    <w:bookmarkStart w:id="52" w:name="refs"/>
    <w:bookmarkStart w:id="51" w:name="ref-DFO2025"/>
    <w:p>
      <w:pPr>
        <w:pStyle w:val="Bibliography"/>
      </w:pPr>
      <w:r>
        <w:t xml:space="preserve">Fisheries, and Canada, O. 2025.</w:t>
      </w:r>
      <w:r>
        <w:t xml:space="preserve"> </w:t>
      </w:r>
      <w:hyperlink r:id="rId50">
        <w:r>
          <w:rPr>
            <w:rStyle w:val="Hyperlink"/>
          </w:rPr>
          <w:t xml:space="preserve">British columbia salmon restoration and innovation fund: Annual results summary (2023-24) year 5 report</w:t>
        </w:r>
      </w:hyperlink>
      <w:r>
        <w:t xml:space="preserve">. : 29 pp.</w:t>
      </w:r>
    </w:p>
    <w:bookmarkEnd w:id="51"/>
    <w:bookmarkEnd w:id="52"/>
    <w:bookmarkEnd w:id="53"/>
    <w:bookmarkStart w:id="447"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68"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070f87a-f939-4f87-aa8f-14e288ea773d" w:name="proj_2394"/>
      <w:r>
        <w:t xml:space="preserve">​</w:t>
      </w:r>
      <w:bookmarkEnd w:id="7070f87a-f939-4f87-aa8f-14e288ea773d"/>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54"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54"/>
    <w:bookmarkStart w:id="55"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55"/>
    <w:bookmarkStart w:id="56"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56"/>
    <w:bookmarkStart w:id="63" w:name="tables-and-figures"/>
    <w:p>
      <w:pPr>
        <w:pStyle w:val="Heading4"/>
      </w:pPr>
      <w:r>
        <w:t xml:space="preserve">Tables and Figures</w:t>
      </w:r>
    </w:p>
    <w:p>
      <w:pPr>
        <w:pStyle w:val="CaptionedFigure"/>
      </w:pPr>
      <w:r>
        <w:drawing>
          <wp:inline>
            <wp:extent cx="5943600" cy="4243387"/>
            <wp:effectExtent b="0" l="0" r="0" t="0"/>
            <wp:docPr descr="Figure 1" title="" id="58" name="Picture"/>
            <a:graphic>
              <a:graphicData uri="http://schemas.openxmlformats.org/drawingml/2006/picture">
                <pic:pic>
                  <pic:nvPicPr>
                    <pic:cNvPr descr="C:/Users/ennsj/Documents/PSSI-final-tech-report/figures/project_figures/2394/Figure%201.png" id="59" name="Picture"/>
                    <pic:cNvPicPr>
                      <a:picLocks noChangeArrowheads="1" noChangeAspect="1"/>
                    </pic:cNvPicPr>
                  </pic:nvPicPr>
                  <pic:blipFill>
                    <a:blip r:embed="rId5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61" name="Picture"/>
            <a:graphic>
              <a:graphicData uri="http://schemas.openxmlformats.org/drawingml/2006/picture">
                <pic:pic>
                  <pic:nvPicPr>
                    <pic:cNvPr descr="C:/Users/ennsj/Documents/PSSI-final-tech-report/figures/project_figures/2394/Figure%202.png" id="62" name="Picture"/>
                    <pic:cNvPicPr>
                      <a:picLocks noChangeArrowheads="1" noChangeAspect="1"/>
                    </pic:cNvPicPr>
                  </pic:nvPicPr>
                  <pic:blipFill>
                    <a:blip r:embed="rId6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63"/>
    <w:bookmarkStart w:id="64"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64"/>
    <w:bookmarkStart w:id="65"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65"/>
    <w:bookmarkStart w:id="67"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66">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bookmarkEnd w:id="67"/>
    <w:bookmarkEnd w:id="68"/>
    <w:bookmarkStart w:id="81"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f2d2ede-26ff-4f35-a3d2-864e5044101f" w:name="proj_2400"/>
      <w:r>
        <w:t xml:space="preserve">​</w:t>
      </w:r>
      <w:bookmarkEnd w:id="3f2d2ede-26ff-4f35-a3d2-864e5044101f"/>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69"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69"/>
    <w:bookmarkStart w:id="70"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70"/>
    <w:bookmarkStart w:id="71"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71"/>
    <w:bookmarkStart w:id="78"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73" name="Picture"/>
            <a:graphic>
              <a:graphicData uri="http://schemas.openxmlformats.org/drawingml/2006/picture">
                <pic:pic>
                  <pic:nvPicPr>
                    <pic:cNvPr descr="C:/Users/ennsj/Documents/PSSI-final-tech-report/figures/project_figures/2400/Figure%201.png" id="74" name="Picture"/>
                    <pic:cNvPicPr>
                      <a:picLocks noChangeArrowheads="1" noChangeAspect="1"/>
                    </pic:cNvPicPr>
                  </pic:nvPicPr>
                  <pic:blipFill>
                    <a:blip r:embed="rId7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76" name="Picture"/>
            <a:graphic>
              <a:graphicData uri="http://schemas.openxmlformats.org/drawingml/2006/picture">
                <pic:pic>
                  <pic:nvPicPr>
                    <pic:cNvPr descr="C:/Users/ennsj/Documents/PSSI-final-tech-report/figures/project_figures/2400/Figure%202.png" id="77" name="Picture"/>
                    <pic:cNvPicPr>
                      <a:picLocks noChangeArrowheads="1" noChangeAspect="1"/>
                    </pic:cNvPicPr>
                  </pic:nvPicPr>
                  <pic:blipFill>
                    <a:blip r:embed="rId7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79"/>
    <w:bookmarkStart w:id="80"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bookmarkEnd w:id="80"/>
    <w:bookmarkEnd w:id="81"/>
    <w:bookmarkStart w:id="105"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627cd44-a60e-43e8-8fa2-52fde10ecd16" w:name="proj_2401"/>
      <w:r>
        <w:t xml:space="preserve">​</w:t>
      </w:r>
      <w:bookmarkEnd w:id="a627cd44-a60e-43e8-8fa2-52fde10ecd16"/>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82"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82"/>
    <w:bookmarkStart w:id="83"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83"/>
    <w:bookmarkStart w:id="84"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84"/>
    <w:bookmarkStart w:id="100"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86" name="Picture"/>
            <a:graphic>
              <a:graphicData uri="http://schemas.openxmlformats.org/drawingml/2006/picture">
                <pic:pic>
                  <pic:nvPicPr>
                    <pic:cNvPr descr="C:/Users/ennsj/Documents/PSSI-final-tech-report/figures/project_figures/2401/Figure%201.jpg" id="87" name="Picture"/>
                    <pic:cNvPicPr>
                      <a:picLocks noChangeArrowheads="1" noChangeAspect="1"/>
                    </pic:cNvPicPr>
                  </pic:nvPicPr>
                  <pic:blipFill>
                    <a:blip r:embed="rId85"/>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89" name="Picture"/>
            <a:graphic>
              <a:graphicData uri="http://schemas.openxmlformats.org/drawingml/2006/picture">
                <pic:pic>
                  <pic:nvPicPr>
                    <pic:cNvPr descr="C:/Users/ennsj/Documents/PSSI-final-tech-report/figures/project_figures/2401/Figure%202.png" id="90" name="Picture"/>
                    <pic:cNvPicPr>
                      <a:picLocks noChangeArrowheads="1" noChangeAspect="1"/>
                    </pic:cNvPicPr>
                  </pic:nvPicPr>
                  <pic:blipFill>
                    <a:blip r:embed="rId88"/>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92" name="Picture"/>
            <a:graphic>
              <a:graphicData uri="http://schemas.openxmlformats.org/drawingml/2006/picture">
                <pic:pic>
                  <pic:nvPicPr>
                    <pic:cNvPr descr="C:/Users/ennsj/Documents/PSSI-final-tech-report/figures/project_figures/2401/Figure%203.png" id="93" name="Picture"/>
                    <pic:cNvPicPr>
                      <a:picLocks noChangeArrowheads="1" noChangeAspect="1"/>
                    </pic:cNvPicPr>
                  </pic:nvPicPr>
                  <pic:blipFill>
                    <a:blip r:embed="rId91"/>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95" name="Picture"/>
            <a:graphic>
              <a:graphicData uri="http://schemas.openxmlformats.org/drawingml/2006/picture">
                <pic:pic>
                  <pic:nvPicPr>
                    <pic:cNvPr descr="C:/Users/ennsj/Documents/PSSI-final-tech-report/figures/project_figures/2401/Figure%204.png" id="96" name="Picture"/>
                    <pic:cNvPicPr>
                      <a:picLocks noChangeArrowheads="1" noChangeAspect="1"/>
                    </pic:cNvPicPr>
                  </pic:nvPicPr>
                  <pic:blipFill>
                    <a:blip r:embed="rId94"/>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98" name="Picture"/>
            <a:graphic>
              <a:graphicData uri="http://schemas.openxmlformats.org/drawingml/2006/picture">
                <pic:pic>
                  <pic:nvPicPr>
                    <pic:cNvPr descr="C:/Users/ennsj/Documents/PSSI-final-tech-report/figures/project_figures/2401/Figure%205.png" id="99" name="Picture"/>
                    <pic:cNvPicPr>
                      <a:picLocks noChangeArrowheads="1" noChangeAspect="1"/>
                    </pic:cNvPicPr>
                  </pic:nvPicPr>
                  <pic:blipFill>
                    <a:blip r:embed="rId97"/>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00"/>
    <w:bookmarkStart w:id="101"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1"/>
    <w:bookmarkStart w:id="102"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02"/>
    <w:bookmarkStart w:id="104" w:name="references-1"/>
    <w:p>
      <w:pPr>
        <w:pStyle w:val="Heading4"/>
      </w:pPr>
      <w:r>
        <w:t xml:space="preserve">References</w:t>
      </w:r>
    </w:p>
    <w:p>
      <w:pPr>
        <w:pStyle w:val="Bibliography"/>
      </w:pPr>
      <w:hyperlink r:id="rId103">
        <w:r>
          <w:rPr>
            <w:rStyle w:val="Hyperlink"/>
          </w:rPr>
          <w:t xml:space="preserve">https://waves-vagues.dfo-mpo.gc.ca/library-bibliotheque/41053539.pdf</w:t>
        </w:r>
      </w:hyperlink>
    </w:p>
    <w:p>
      <w:pPr>
        <w:pStyle w:val="Bibliography"/>
      </w:pPr>
      <w:r>
        <w:t xml:space="preserve">Peer-reviewed journal publication (in progress)</w:t>
      </w:r>
    </w:p>
    <w:p>
      <w:r>
        <w:br w:type="page"/>
      </w:r>
    </w:p>
    <w:bookmarkEnd w:id="104"/>
    <w:bookmarkEnd w:id="105"/>
    <w:bookmarkStart w:id="125"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a6d9fda-525e-4c61-b1b5-c5ed2d6e3dcc" w:name="proj_2404"/>
      <w:r>
        <w:t xml:space="preserve">​</w:t>
      </w:r>
      <w:bookmarkEnd w:id="4a6d9fda-525e-4c61-b1b5-c5ed2d6e3dcc"/>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06"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06"/>
    <w:bookmarkStart w:id="107"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07"/>
    <w:bookmarkStart w:id="108"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08"/>
    <w:bookmarkStart w:id="121"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10" name="Picture"/>
            <a:graphic>
              <a:graphicData uri="http://schemas.openxmlformats.org/drawingml/2006/picture">
                <pic:pic>
                  <pic:nvPicPr>
                    <pic:cNvPr descr="C:/Users/ennsj/Documents/PSSI-final-tech-report/figures/project_figures/2404/Figure%201.png" id="111" name="Picture"/>
                    <pic:cNvPicPr>
                      <a:picLocks noChangeArrowheads="1" noChangeAspect="1"/>
                    </pic:cNvPicPr>
                  </pic:nvPicPr>
                  <pic:blipFill>
                    <a:blip r:embed="rId109"/>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13" name="Picture"/>
            <a:graphic>
              <a:graphicData uri="http://schemas.openxmlformats.org/drawingml/2006/picture">
                <pic:pic>
                  <pic:nvPicPr>
                    <pic:cNvPr descr="C:/Users/ennsj/Documents/PSSI-final-tech-report/figures/project_figures/2404/Figure%202.jpg" id="114" name="Picture"/>
                    <pic:cNvPicPr>
                      <a:picLocks noChangeArrowheads="1" noChangeAspect="1"/>
                    </pic:cNvPicPr>
                  </pic:nvPicPr>
                  <pic:blipFill>
                    <a:blip r:embed="rId112"/>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16" name="Picture"/>
            <a:graphic>
              <a:graphicData uri="http://schemas.openxmlformats.org/drawingml/2006/picture">
                <pic:pic>
                  <pic:nvPicPr>
                    <pic:cNvPr descr="C:/Users/ennsj/Documents/PSSI-final-tech-report/figures/project_figures/2404/Figure%203.png" id="117" name="Picture"/>
                    <pic:cNvPicPr>
                      <a:picLocks noChangeArrowheads="1" noChangeAspect="1"/>
                    </pic:cNvPicPr>
                  </pic:nvPicPr>
                  <pic:blipFill>
                    <a:blip r:embed="rId115"/>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19" name="Picture"/>
            <a:graphic>
              <a:graphicData uri="http://schemas.openxmlformats.org/drawingml/2006/picture">
                <pic:pic>
                  <pic:nvPicPr>
                    <pic:cNvPr descr="C:/Users/ennsj/Documents/PSSI-final-tech-report/figures/project_figures/2404/Figure%204.png" id="120" name="Picture"/>
                    <pic:cNvPicPr>
                      <a:picLocks noChangeArrowheads="1" noChangeAspect="1"/>
                    </pic:cNvPicPr>
                  </pic:nvPicPr>
                  <pic:blipFill>
                    <a:blip r:embed="rId118"/>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21"/>
    <w:bookmarkStart w:id="122"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22"/>
    <w:bookmarkStart w:id="123"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23"/>
    <w:bookmarkStart w:id="124"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bookmarkEnd w:id="124"/>
    <w:bookmarkEnd w:id="125"/>
    <w:bookmarkStart w:id="145"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278aa77-79fc-496f-9008-cf87b0291442" w:name="proj_2405"/>
      <w:r>
        <w:t xml:space="preserve">​</w:t>
      </w:r>
      <w:bookmarkEnd w:id="a278aa77-79fc-496f-9008-cf87b0291442"/>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26"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26"/>
    <w:bookmarkStart w:id="127"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27"/>
    <w:bookmarkStart w:id="128"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28"/>
    <w:bookmarkStart w:id="141"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30" name="Picture"/>
            <a:graphic>
              <a:graphicData uri="http://schemas.openxmlformats.org/drawingml/2006/picture">
                <pic:pic>
                  <pic:nvPicPr>
                    <pic:cNvPr descr="C:/Users/ennsj/Documents/PSSI-final-tech-report/figures/project_figures/2405/Figure%201.png" id="131" name="Picture"/>
                    <pic:cNvPicPr>
                      <a:picLocks noChangeArrowheads="1" noChangeAspect="1"/>
                    </pic:cNvPicPr>
                  </pic:nvPicPr>
                  <pic:blipFill>
                    <a:blip r:embed="rId129"/>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33" name="Picture"/>
            <a:graphic>
              <a:graphicData uri="http://schemas.openxmlformats.org/drawingml/2006/picture">
                <pic:pic>
                  <pic:nvPicPr>
                    <pic:cNvPr descr="C:/Users/ennsj/Documents/PSSI-final-tech-report/figures/project_figures/2405/Figure%202.png" id="134" name="Picture"/>
                    <pic:cNvPicPr>
                      <a:picLocks noChangeArrowheads="1" noChangeAspect="1"/>
                    </pic:cNvPicPr>
                  </pic:nvPicPr>
                  <pic:blipFill>
                    <a:blip r:embed="rId132"/>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36" name="Picture"/>
            <a:graphic>
              <a:graphicData uri="http://schemas.openxmlformats.org/drawingml/2006/picture">
                <pic:pic>
                  <pic:nvPicPr>
                    <pic:cNvPr descr="C:/Users/ennsj/Documents/PSSI-final-tech-report/figures/project_figures/2405/Figure%203.jpg" id="137" name="Picture"/>
                    <pic:cNvPicPr>
                      <a:picLocks noChangeArrowheads="1" noChangeAspect="1"/>
                    </pic:cNvPicPr>
                  </pic:nvPicPr>
                  <pic:blipFill>
                    <a:blip r:embed="rId135"/>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39" name="Picture"/>
            <a:graphic>
              <a:graphicData uri="http://schemas.openxmlformats.org/drawingml/2006/picture">
                <pic:pic>
                  <pic:nvPicPr>
                    <pic:cNvPr descr="C:/Users/ennsj/Documents/PSSI-final-tech-report/figures/project_figures/2405/Figure%204.jpg" id="140" name="Picture"/>
                    <pic:cNvPicPr>
                      <a:picLocks noChangeArrowheads="1" noChangeAspect="1"/>
                    </pic:cNvPicPr>
                  </pic:nvPicPr>
                  <pic:blipFill>
                    <a:blip r:embed="rId138"/>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41"/>
    <w:bookmarkStart w:id="142"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42"/>
    <w:bookmarkStart w:id="143"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3"/>
    <w:bookmarkStart w:id="144"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144"/>
    <w:bookmarkEnd w:id="145"/>
    <w:bookmarkStart w:id="154"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e57f8e5-32f4-458b-ac24-ae76f80b09df" w:name="proj_2406"/>
      <w:r>
        <w:t xml:space="preserve">​</w:t>
      </w:r>
      <w:bookmarkEnd w:id="de57f8e5-32f4-458b-ac24-ae76f80b09df"/>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46"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46"/>
    <w:bookmarkStart w:id="147"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47"/>
    <w:bookmarkStart w:id="148"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48"/>
    <w:bookmarkStart w:id="149"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49"/>
    <w:bookmarkStart w:id="150"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50"/>
    <w:bookmarkStart w:id="153"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5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5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bookmarkEnd w:id="153"/>
    <w:bookmarkEnd w:id="154"/>
    <w:bookmarkStart w:id="159"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173a090-cab5-421c-a861-4e34b5fd2cc2" w:name="proj_2407"/>
      <w:r>
        <w:t xml:space="preserve">​</w:t>
      </w:r>
      <w:bookmarkEnd w:id="5173a090-cab5-421c-a861-4e34b5fd2cc2"/>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55"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55"/>
    <w:bookmarkStart w:id="156"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56"/>
    <w:bookmarkStart w:id="157"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57"/>
    <w:bookmarkStart w:id="158"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bookmarkEnd w:id="158"/>
    <w:bookmarkEnd w:id="159"/>
    <w:bookmarkStart w:id="172"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16f272f-d54c-4764-badd-479b3a97bd10" w:name="proj_2408"/>
      <w:r>
        <w:t xml:space="preserve">​</w:t>
      </w:r>
      <w:bookmarkEnd w:id="e16f272f-d54c-4764-badd-479b3a97bd10"/>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60"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60"/>
    <w:bookmarkStart w:id="161"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61"/>
    <w:bookmarkStart w:id="162"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62"/>
    <w:bookmarkStart w:id="163"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63"/>
    <w:bookmarkStart w:id="164"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64"/>
    <w:bookmarkStart w:id="165"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65"/>
    <w:bookmarkStart w:id="171"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66">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67">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68">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69">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70">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bookmarkEnd w:id="171"/>
    <w:bookmarkEnd w:id="172"/>
    <w:bookmarkStart w:id="180"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afdca4c-f58e-4926-a34d-02414ff56681" w:name="proj_2409"/>
      <w:r>
        <w:t xml:space="preserve">​</w:t>
      </w:r>
      <w:bookmarkEnd w:id="eafdca4c-f58e-4926-a34d-02414ff56681"/>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73"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73"/>
    <w:bookmarkStart w:id="174"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74"/>
    <w:bookmarkStart w:id="175"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75"/>
    <w:bookmarkStart w:id="176"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76"/>
    <w:bookmarkStart w:id="177"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77"/>
    <w:bookmarkStart w:id="178"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78"/>
    <w:bookmarkStart w:id="179"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bookmarkEnd w:id="179"/>
    <w:bookmarkEnd w:id="180"/>
    <w:bookmarkStart w:id="214"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cea5529-4642-4ed9-a81f-662a46bfdc64" w:name="proj_2412"/>
      <w:r>
        <w:t xml:space="preserve">​</w:t>
      </w:r>
      <w:bookmarkEnd w:id="acea5529-4642-4ed9-a81f-662a46bfdc64"/>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81"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81"/>
    <w:bookmarkStart w:id="182"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82"/>
    <w:bookmarkStart w:id="183"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83"/>
    <w:bookmarkStart w:id="196" w:name="tables-and-figures-7"/>
    <w:p>
      <w:pPr>
        <w:pStyle w:val="Heading4"/>
      </w:pPr>
      <w:r>
        <w:t xml:space="preserve">Tables and Figures</w:t>
      </w:r>
    </w:p>
    <w:p>
      <w:pPr>
        <w:pStyle w:val="CaptionedFigure"/>
      </w:pPr>
      <w:r>
        <w:drawing>
          <wp:inline>
            <wp:extent cx="5305425" cy="7067550"/>
            <wp:effectExtent b="0" l="0" r="0" t="0"/>
            <wp:docPr descr="Figure 1" title="" id="185" name="Picture"/>
            <a:graphic>
              <a:graphicData uri="http://schemas.openxmlformats.org/drawingml/2006/picture">
                <pic:pic>
                  <pic:nvPicPr>
                    <pic:cNvPr descr="C:/Users/ennsj/Documents/PSSI-final-tech-report/figures/project_figures/2412/Figure%201.jpg" id="186" name="Picture"/>
                    <pic:cNvPicPr>
                      <a:picLocks noChangeArrowheads="1" noChangeAspect="1"/>
                    </pic:cNvPicPr>
                  </pic:nvPicPr>
                  <pic:blipFill>
                    <a:blip r:embed="rId184"/>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188" name="Picture"/>
            <a:graphic>
              <a:graphicData uri="http://schemas.openxmlformats.org/drawingml/2006/picture">
                <pic:pic>
                  <pic:nvPicPr>
                    <pic:cNvPr descr="C:/Users/ennsj/Documents/PSSI-final-tech-report/figures/project_figures/2412/Figure%202.png" id="189" name="Picture"/>
                    <pic:cNvPicPr>
                      <a:picLocks noChangeArrowheads="1" noChangeAspect="1"/>
                    </pic:cNvPicPr>
                  </pic:nvPicPr>
                  <pic:blipFill>
                    <a:blip r:embed="rId187"/>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191" name="Picture"/>
            <a:graphic>
              <a:graphicData uri="http://schemas.openxmlformats.org/drawingml/2006/picture">
                <pic:pic>
                  <pic:nvPicPr>
                    <pic:cNvPr descr="C:/Users/ennsj/Documents/PSSI-final-tech-report/figures/project_figures/2412/Figure%203.png" id="192" name="Picture"/>
                    <pic:cNvPicPr>
                      <a:picLocks noChangeArrowheads="1" noChangeAspect="1"/>
                    </pic:cNvPicPr>
                  </pic:nvPicPr>
                  <pic:blipFill>
                    <a:blip r:embed="rId190"/>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194" name="Picture"/>
            <a:graphic>
              <a:graphicData uri="http://schemas.openxmlformats.org/drawingml/2006/picture">
                <pic:pic>
                  <pic:nvPicPr>
                    <pic:cNvPr descr="C:/Users/ennsj/Documents/PSSI-final-tech-report/figures/project_figures/2412/Figure%204.png" id="195" name="Picture"/>
                    <pic:cNvPicPr>
                      <a:picLocks noChangeArrowheads="1" noChangeAspect="1"/>
                    </pic:cNvPicPr>
                  </pic:nvPicPr>
                  <pic:blipFill>
                    <a:blip r:embed="rId193"/>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196"/>
    <w:bookmarkStart w:id="197"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197"/>
    <w:bookmarkStart w:id="198"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198"/>
    <w:bookmarkStart w:id="213"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199">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00">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01">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02">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03">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04">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05">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06">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07">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08">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09">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10">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11">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12">
        <w:r>
          <w:rPr>
            <w:rStyle w:val="Hyperlink"/>
          </w:rPr>
          <w:t xml:space="preserve">https://doi.org/10.1016/j.marpol.2019.02.035</w:t>
        </w:r>
      </w:hyperlink>
    </w:p>
    <w:p>
      <w:r>
        <w:br w:type="page"/>
      </w:r>
    </w:p>
    <w:bookmarkEnd w:id="213"/>
    <w:bookmarkEnd w:id="214"/>
    <w:bookmarkStart w:id="242"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f835fcf-5869-4ed3-bcb2-71f64ed2c053" w:name="proj_2416"/>
      <w:r>
        <w:t xml:space="preserve">​</w:t>
      </w:r>
      <w:bookmarkEnd w:id="cf835fcf-5869-4ed3-bcb2-71f64ed2c053"/>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15"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15"/>
    <w:bookmarkStart w:id="216"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16"/>
    <w:bookmarkStart w:id="217"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17"/>
    <w:bookmarkStart w:id="233"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19" name="Picture"/>
            <a:graphic>
              <a:graphicData uri="http://schemas.openxmlformats.org/drawingml/2006/picture">
                <pic:pic>
                  <pic:nvPicPr>
                    <pic:cNvPr descr="C:/Users/ennsj/Documents/PSSI-final-tech-report/figures/project_figures/2416/Figure%201.png" id="220" name="Picture"/>
                    <pic:cNvPicPr>
                      <a:picLocks noChangeArrowheads="1" noChangeAspect="1"/>
                    </pic:cNvPicPr>
                  </pic:nvPicPr>
                  <pic:blipFill>
                    <a:blip r:embed="rId218"/>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22" name="Picture"/>
            <a:graphic>
              <a:graphicData uri="http://schemas.openxmlformats.org/drawingml/2006/picture">
                <pic:pic>
                  <pic:nvPicPr>
                    <pic:cNvPr descr="C:/Users/ennsj/Documents/PSSI-final-tech-report/figures/project_figures/2416/Figure%202a.png" id="223" name="Picture"/>
                    <pic:cNvPicPr>
                      <a:picLocks noChangeArrowheads="1" noChangeAspect="1"/>
                    </pic:cNvPicPr>
                  </pic:nvPicPr>
                  <pic:blipFill>
                    <a:blip r:embed="rId221"/>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25" name="Picture"/>
            <a:graphic>
              <a:graphicData uri="http://schemas.openxmlformats.org/drawingml/2006/picture">
                <pic:pic>
                  <pic:nvPicPr>
                    <pic:cNvPr descr="C:/Users/ennsj/Documents/PSSI-final-tech-report/figures/project_figures/2416/Figure%202b.png" id="226" name="Picture"/>
                    <pic:cNvPicPr>
                      <a:picLocks noChangeArrowheads="1" noChangeAspect="1"/>
                    </pic:cNvPicPr>
                  </pic:nvPicPr>
                  <pic:blipFill>
                    <a:blip r:embed="rId224"/>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28" name="Picture"/>
            <a:graphic>
              <a:graphicData uri="http://schemas.openxmlformats.org/drawingml/2006/picture">
                <pic:pic>
                  <pic:nvPicPr>
                    <pic:cNvPr descr="C:/Users/ennsj/Documents/PSSI-final-tech-report/figures/project_figures/2416/Figure%203a.png" id="229" name="Picture"/>
                    <pic:cNvPicPr>
                      <a:picLocks noChangeArrowheads="1" noChangeAspect="1"/>
                    </pic:cNvPicPr>
                  </pic:nvPicPr>
                  <pic:blipFill>
                    <a:blip r:embed="rId227"/>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31" name="Picture"/>
            <a:graphic>
              <a:graphicData uri="http://schemas.openxmlformats.org/drawingml/2006/picture">
                <pic:pic>
                  <pic:nvPicPr>
                    <pic:cNvPr descr="C:/Users/ennsj/Documents/PSSI-final-tech-report/figures/project_figures/2416/Figure%203b.png" id="232" name="Picture"/>
                    <pic:cNvPicPr>
                      <a:picLocks noChangeArrowheads="1" noChangeAspect="1"/>
                    </pic:cNvPicPr>
                  </pic:nvPicPr>
                  <pic:blipFill>
                    <a:blip r:embed="rId230"/>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33"/>
    <w:bookmarkStart w:id="234"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34"/>
    <w:bookmarkStart w:id="235"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35"/>
    <w:bookmarkStart w:id="241"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36">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37">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38">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39">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40">
        <w:r>
          <w:rPr>
            <w:rStyle w:val="Hyperlink"/>
          </w:rPr>
          <w:t xml:space="preserve">https://www.dfo-mpo.gc.ca/oceans/publications/soto-rceo/2024/pac-technical-report-rapport-technique-eng.html</w:t>
        </w:r>
      </w:hyperlink>
    </w:p>
    <w:p>
      <w:r>
        <w:br w:type="page"/>
      </w:r>
    </w:p>
    <w:bookmarkEnd w:id="241"/>
    <w:bookmarkEnd w:id="242"/>
    <w:bookmarkStart w:id="279"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a3e3b87-2352-481c-b45d-28c660dc3c51" w:name="proj_2417"/>
      <w:r>
        <w:t xml:space="preserve">​</w:t>
      </w:r>
      <w:bookmarkEnd w:id="2a3e3b87-2352-481c-b45d-28c660dc3c51"/>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43"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43"/>
    <w:bookmarkStart w:id="244"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44"/>
    <w:bookmarkStart w:id="245"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45"/>
    <w:bookmarkStart w:id="246" w:name="tables-and-figures-9"/>
    <w:p>
      <w:pPr>
        <w:pStyle w:val="Heading4"/>
      </w:pPr>
      <w:r>
        <w:t xml:space="preserve">Tables and Figures</w:t>
      </w:r>
    </w:p>
    <w:p>
      <w:pPr>
        <w:pStyle w:val="BodyText"/>
      </w:pPr>
      <w:r>
        <w:t xml:space="preserve">See document attached.</w:t>
      </w:r>
    </w:p>
    <w:bookmarkEnd w:id="246"/>
    <w:bookmarkStart w:id="247"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47"/>
    <w:bookmarkStart w:id="248"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48"/>
    <w:bookmarkStart w:id="278"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49">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50">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51">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52">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53">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54">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55">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56">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57">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58">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59">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60">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61">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62">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63">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64">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65">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66">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67">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68">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69">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70">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71">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72">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73">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74">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75">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76">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77">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bookmarkEnd w:id="278"/>
    <w:bookmarkEnd w:id="279"/>
    <w:bookmarkStart w:id="320"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7769628-fd15-4d50-8d66-a7532bc7b4bf" w:name="proj_2418"/>
      <w:r>
        <w:t xml:space="preserve">​</w:t>
      </w:r>
      <w:bookmarkEnd w:id="17769628-fd15-4d50-8d66-a7532bc7b4bf"/>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80"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80"/>
    <w:bookmarkStart w:id="281"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81"/>
    <w:bookmarkStart w:id="282"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82"/>
    <w:bookmarkStart w:id="283" w:name="tables-and-figures-10"/>
    <w:p>
      <w:pPr>
        <w:pStyle w:val="Heading4"/>
      </w:pPr>
      <w:r>
        <w:t xml:space="preserve">Tables and Figures</w:t>
      </w:r>
    </w:p>
    <w:p>
      <w:pPr>
        <w:pStyle w:val="BodyText"/>
      </w:pPr>
      <w:r>
        <w:t xml:space="preserve">See attached.</w:t>
      </w:r>
    </w:p>
    <w:bookmarkEnd w:id="283"/>
    <w:bookmarkStart w:id="284"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84"/>
    <w:bookmarkStart w:id="285"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285"/>
    <w:bookmarkStart w:id="319"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286">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287">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288">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289">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290">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291">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292">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293">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294">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295">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296">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297">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298">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299">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00">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01">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02">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03">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04">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05">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06">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07">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08">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09">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10">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11">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12">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13">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14">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15">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16">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17">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18">
        <w:r>
          <w:rPr>
            <w:rStyle w:val="Hyperlink"/>
          </w:rPr>
          <w:t xml:space="preserve">doi:10.1577/H03-074.1</w:t>
        </w:r>
      </w:hyperlink>
      <w:r>
        <w:t xml:space="preserve">.</w:t>
      </w:r>
    </w:p>
    <w:p>
      <w:r>
        <w:br w:type="page"/>
      </w:r>
    </w:p>
    <w:bookmarkEnd w:id="319"/>
    <w:bookmarkEnd w:id="320"/>
    <w:bookmarkStart w:id="340"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5836475-b1bb-42dd-a22e-d27c992bfa01" w:name="proj_2421"/>
      <w:r>
        <w:t xml:space="preserve">​</w:t>
      </w:r>
      <w:bookmarkEnd w:id="05836475-b1bb-42dd-a22e-d27c992bfa01"/>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21"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21"/>
    <w:bookmarkStart w:id="322"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22"/>
    <w:bookmarkStart w:id="323"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23"/>
    <w:bookmarkStart w:id="324"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24"/>
    <w:bookmarkStart w:id="325"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25"/>
    <w:bookmarkStart w:id="326"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26"/>
    <w:bookmarkStart w:id="339"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27">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28">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29">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30">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31">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32">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33">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34">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35">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36">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37">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38">
        <w:r>
          <w:rPr>
            <w:rStyle w:val="Hyperlink"/>
          </w:rPr>
          <w:t xml:space="preserve">doi:10.1111/j.1439-0426.2012.01989.x</w:t>
        </w:r>
      </w:hyperlink>
      <w:r>
        <w:t xml:space="preserve">.</w:t>
      </w:r>
    </w:p>
    <w:p>
      <w:r>
        <w:br w:type="page"/>
      </w:r>
    </w:p>
    <w:bookmarkEnd w:id="339"/>
    <w:bookmarkEnd w:id="340"/>
    <w:bookmarkStart w:id="347"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cd6438c-c967-42e9-8b79-b78f1b0bdb13" w:name="proj_2422"/>
      <w:r>
        <w:t xml:space="preserve">​</w:t>
      </w:r>
      <w:bookmarkEnd w:id="0cd6438c-c967-42e9-8b79-b78f1b0bdb13"/>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41"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41"/>
    <w:bookmarkStart w:id="342"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42"/>
    <w:bookmarkStart w:id="343"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43"/>
    <w:bookmarkStart w:id="344"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44"/>
    <w:bookmarkStart w:id="345"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45"/>
    <w:bookmarkStart w:id="346"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bookmarkEnd w:id="346"/>
    <w:bookmarkEnd w:id="347"/>
    <w:bookmarkStart w:id="355"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a103a2b-50aa-41b5-96f1-a2982c7f06ec" w:name="proj_2424"/>
      <w:r>
        <w:t xml:space="preserve">​</w:t>
      </w:r>
      <w:bookmarkEnd w:id="ea103a2b-50aa-41b5-96f1-a2982c7f06ec"/>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48"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48"/>
    <w:bookmarkStart w:id="349"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49"/>
    <w:bookmarkStart w:id="350"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50"/>
    <w:bookmarkStart w:id="351"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51"/>
    <w:bookmarkStart w:id="352"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52"/>
    <w:bookmarkStart w:id="353"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53"/>
    <w:bookmarkStart w:id="354"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bookmarkEnd w:id="354"/>
    <w:bookmarkEnd w:id="355"/>
    <w:bookmarkStart w:id="367"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930d6dd-6725-4279-84b9-63686bff152d" w:name="proj_2425"/>
      <w:r>
        <w:t xml:space="preserve">​</w:t>
      </w:r>
      <w:bookmarkEnd w:id="2930d6dd-6725-4279-84b9-63686bff152d"/>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56"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56"/>
    <w:bookmarkStart w:id="357"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57"/>
    <w:bookmarkStart w:id="358"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58"/>
    <w:bookmarkStart w:id="359"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59"/>
    <w:bookmarkStart w:id="360"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60"/>
    <w:bookmarkStart w:id="361"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61"/>
    <w:bookmarkStart w:id="366"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62">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63">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64">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65">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SourceCode"/>
      </w:pPr>
      <w:r>
        <w:rPr>
          <w:rStyle w:val="VerbatimChar"/>
        </w:rPr>
        <w:t xml:space="preserve">doi:10.1016/j.tree.2022.09.010 </w:t>
      </w:r>
    </w:p>
    <w:p>
      <w:r>
        <w:br w:type="page"/>
      </w:r>
    </w:p>
    <w:bookmarkEnd w:id="366"/>
    <w:bookmarkEnd w:id="367"/>
    <w:bookmarkStart w:id="376"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0d94304-4a50-4f9a-b30c-88cb3b29694f" w:name="proj_2426"/>
      <w:r>
        <w:t xml:space="preserve">​</w:t>
      </w:r>
      <w:bookmarkEnd w:id="40d94304-4a50-4f9a-b30c-88cb3b29694f"/>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68"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68"/>
    <w:bookmarkStart w:id="369"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69"/>
    <w:bookmarkStart w:id="370"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70"/>
    <w:bookmarkStart w:id="371"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71"/>
    <w:bookmarkStart w:id="372"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72"/>
    <w:bookmarkStart w:id="373"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73"/>
    <w:bookmarkStart w:id="375"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74">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bookmarkEnd w:id="375"/>
    <w:bookmarkEnd w:id="376"/>
    <w:bookmarkStart w:id="383"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49dd729-981a-40a6-add5-69f6ef846dc3" w:name="proj_2430"/>
      <w:r>
        <w:t xml:space="preserve">​</w:t>
      </w:r>
      <w:bookmarkEnd w:id="449dd729-981a-40a6-add5-69f6ef846dc3"/>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77"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77"/>
    <w:bookmarkStart w:id="378"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78"/>
    <w:bookmarkStart w:id="379"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79"/>
    <w:bookmarkStart w:id="380"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80"/>
    <w:bookmarkStart w:id="381"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81"/>
    <w:bookmarkStart w:id="382"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382"/>
    <w:bookmarkEnd w:id="383"/>
    <w:bookmarkStart w:id="392"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8e34057-ec9a-4b2a-ac15-f561ec0c18d3" w:name="proj_2432"/>
      <w:r>
        <w:t xml:space="preserve">​</w:t>
      </w:r>
      <w:bookmarkEnd w:id="c8e34057-ec9a-4b2a-ac15-f561ec0c18d3"/>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384"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384"/>
    <w:bookmarkStart w:id="385"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385"/>
    <w:bookmarkStart w:id="386"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386"/>
    <w:bookmarkStart w:id="387"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387"/>
    <w:bookmarkStart w:id="388"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388"/>
    <w:bookmarkStart w:id="389"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389"/>
    <w:bookmarkStart w:id="391"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390">
        <w:r>
          <w:rPr>
            <w:rStyle w:val="Hyperlink"/>
          </w:rPr>
          <w:t xml:space="preserve">https://doi.org/10.1002/eap.70141</w:t>
        </w:r>
      </w:hyperlink>
    </w:p>
    <w:p>
      <w:r>
        <w:br w:type="page"/>
      </w:r>
    </w:p>
    <w:bookmarkEnd w:id="391"/>
    <w:bookmarkEnd w:id="392"/>
    <w:bookmarkStart w:id="400"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3cbfd7c-57c9-4fa2-80ce-b543015cfa65" w:name="proj_2433"/>
      <w:r>
        <w:t xml:space="preserve">​</w:t>
      </w:r>
      <w:bookmarkEnd w:id="73cbfd7c-57c9-4fa2-80ce-b543015cfa65"/>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393"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393"/>
    <w:bookmarkStart w:id="394"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394"/>
    <w:bookmarkStart w:id="395"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395"/>
    <w:bookmarkStart w:id="396"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396"/>
    <w:bookmarkStart w:id="397"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397"/>
    <w:bookmarkStart w:id="398"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398"/>
    <w:bookmarkStart w:id="399"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bookmarkEnd w:id="399"/>
    <w:bookmarkEnd w:id="400"/>
    <w:bookmarkStart w:id="406"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e35b03d-45b7-4f8f-9c95-81049e41af80" w:name="proj_2436"/>
      <w:r>
        <w:t xml:space="preserve">​</w:t>
      </w:r>
      <w:bookmarkEnd w:id="1e35b03d-45b7-4f8f-9c95-81049e41af80"/>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01"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01"/>
    <w:bookmarkStart w:id="402"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02"/>
    <w:bookmarkStart w:id="403"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03"/>
    <w:bookmarkStart w:id="404"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04"/>
    <w:bookmarkStart w:id="405"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bookmarkEnd w:id="405"/>
    <w:bookmarkEnd w:id="406"/>
    <w:bookmarkStart w:id="414"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090f2d0-393e-47e6-be1d-0f25840c5ee3" w:name="proj_2439"/>
      <w:r>
        <w:t xml:space="preserve">​</w:t>
      </w:r>
      <w:bookmarkEnd w:id="a090f2d0-393e-47e6-be1d-0f25840c5ee3"/>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07"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07"/>
    <w:bookmarkStart w:id="408"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08"/>
    <w:bookmarkStart w:id="409"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09"/>
    <w:bookmarkStart w:id="410"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10"/>
    <w:bookmarkStart w:id="411"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11"/>
    <w:bookmarkStart w:id="412"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12"/>
    <w:bookmarkStart w:id="413"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bookmarkEnd w:id="413"/>
    <w:bookmarkEnd w:id="414"/>
    <w:bookmarkStart w:id="422"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b443538-5710-4439-ba22-96d523650cda" w:name="proj_2442"/>
      <w:r>
        <w:t xml:space="preserve">​</w:t>
      </w:r>
      <w:bookmarkEnd w:id="eb443538-5710-4439-ba22-96d523650cda"/>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15"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15"/>
    <w:bookmarkStart w:id="416"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16"/>
    <w:bookmarkStart w:id="417"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17"/>
    <w:bookmarkStart w:id="418"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18"/>
    <w:bookmarkStart w:id="419"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19"/>
    <w:bookmarkStart w:id="420"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20"/>
    <w:bookmarkStart w:id="421" w:name="references-20"/>
    <w:p>
      <w:pPr>
        <w:pStyle w:val="Heading4"/>
      </w:pPr>
      <w:r>
        <w:t xml:space="preserve">References</w:t>
      </w:r>
    </w:p>
    <w:p>
      <w:pPr>
        <w:pStyle w:val="Bibliography"/>
      </w:pPr>
      <w:r>
        <w:t xml:space="preserve">None</w:t>
      </w:r>
    </w:p>
    <w:p>
      <w:r>
        <w:br w:type="page"/>
      </w:r>
    </w:p>
    <w:bookmarkEnd w:id="421"/>
    <w:bookmarkEnd w:id="422"/>
    <w:bookmarkStart w:id="429"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9a167bd-f2fd-4ec1-8413-c9633c9fceed" w:name="proj_2443"/>
      <w:r>
        <w:t xml:space="preserve">​</w:t>
      </w:r>
      <w:bookmarkEnd w:id="a9a167bd-f2fd-4ec1-8413-c9633c9fceed"/>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23"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23"/>
    <w:bookmarkStart w:id="424"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24"/>
    <w:bookmarkStart w:id="425"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25"/>
    <w:bookmarkStart w:id="426"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26"/>
    <w:bookmarkStart w:id="427"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27"/>
    <w:bookmarkStart w:id="428"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bookmarkEnd w:id="428"/>
    <w:bookmarkEnd w:id="429"/>
    <w:bookmarkStart w:id="437"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36d374c-e8be-4641-9423-add7d1340f82" w:name="proj_2448"/>
      <w:r>
        <w:t xml:space="preserve">​</w:t>
      </w:r>
      <w:bookmarkEnd w:id="036d374c-e8be-4641-9423-add7d1340f82"/>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30"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30"/>
    <w:bookmarkStart w:id="431"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31"/>
    <w:bookmarkStart w:id="432"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32"/>
    <w:bookmarkStart w:id="433"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33"/>
    <w:bookmarkStart w:id="434"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34"/>
    <w:bookmarkStart w:id="436"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35">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436"/>
    <w:bookmarkEnd w:id="437"/>
    <w:bookmarkStart w:id="446"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b1f2d80-c036-4c25-9d9a-869dc86ed680" w:name="proj_2449"/>
      <w:r>
        <w:t xml:space="preserve">​</w:t>
      </w:r>
      <w:bookmarkEnd w:id="1b1f2d80-c036-4c25-9d9a-869dc86ed680"/>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38"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38"/>
    <w:bookmarkStart w:id="443"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39">
        <w:r>
          <w:rPr>
            <w:rStyle w:val="Hyperlink"/>
          </w:rPr>
          <w:t xml:space="preserve">https://cran.rstudio.com/web/packages/salmonMSE/index.html</w:t>
        </w:r>
      </w:hyperlink>
    </w:p>
    <w:p>
      <w:pPr>
        <w:pStyle w:val="BodyText"/>
      </w:pPr>
      <w:r>
        <w:t xml:space="preserve">salmonMSE code Repository:</w:t>
      </w:r>
      <w:r>
        <w:t xml:space="preserve"> </w:t>
      </w:r>
      <w:hyperlink r:id="rId440">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41">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42">
        <w:r>
          <w:rPr>
            <w:rStyle w:val="Hyperlink"/>
          </w:rPr>
          <w:t xml:space="preserve">https://github.com/Pacific-salmon-assess/UpperSoG_Chinook</w:t>
        </w:r>
      </w:hyperlink>
    </w:p>
    <w:bookmarkEnd w:id="443"/>
    <w:bookmarkStart w:id="445"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44">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bookmarkEnd w:id="445"/>
    <w:bookmarkEnd w:id="446"/>
    <w:bookmarkEnd w:id="447"/>
    <w:bookmarkStart w:id="448"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bookmarkEnd w:id="448"/>
    <w:bookmarkStart w:id="449"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bookmarkEnd w:id="449"/>
    <w:bookmarkStart w:id="454" w:name="sec:dfo-science-project-summary"/>
    <w:p>
      <w:pPr>
        <w:pStyle w:val="Heading1"/>
      </w:pPr>
      <w:r>
        <w:t xml:space="preserve">Appendix C: Summary of DFO Science PSSI Data Projects</w:t>
      </w:r>
    </w:p>
    <w:bookmarkStart w:id="451"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50">
        <w:r>
          <w:rPr>
            <w:rStyle w:val="Hyperlink"/>
          </w:rPr>
          <w:t xml:space="preserve">STREAM</w:t>
        </w:r>
      </w:hyperlink>
      <w:r>
        <w:t xml:space="preserve">) Platform is a new online resource that helps improve how salmon escapement information is collected, shared, and understood.</w:t>
      </w:r>
      <w:r>
        <w:t xml:space="preserve"> </w:t>
      </w:r>
      <w:hyperlink r:id="rId450">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54"/>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8bd538f9-d89c-43a6-b630-c921dcbe9220"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8bd538f9-d89c-43a6-b630-c921dcbe9220"/>
      <w:r>
        <w:rPr>
          <w:rFonts/>
          <w:b w:val="false"/>
          <w:strike w:val="false"/>
        </w:rPr>
        <w:t xml:space="preserve">. </w:t>
      </w:r>
      <w:r>
        <w:t xml:space="preserve">Figure 1 - Screen capture of the Salmon Tracking Escapement Assessment and Management (STREAM) Platform with the table of contents visible.</w:t>
      </w:r>
    </w:p>
    <w:bookmarkEnd w:id="451"/>
    <w:bookmarkStart w:id="453" w:name="salmon-space"/>
    <w:p>
      <w:pPr>
        <w:pStyle w:val="Heading4"/>
      </w:pPr>
      <w:r>
        <w:t xml:space="preserve">2. Salmon Space</w:t>
      </w:r>
    </w:p>
    <w:p>
      <w:pPr>
        <w:pStyle w:val="BodyText"/>
      </w:pPr>
      <w:hyperlink r:id="rId452">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55"/>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70b51539-0470-41a4-9102-9d09226dfcf3"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70b51539-0470-41a4-9102-9d09226dfcf3"/>
      <w:r>
        <w:rPr>
          <w:rFonts/>
          <w:b w:val="false"/>
          <w:strike w:val="false"/>
        </w:rPr>
        <w:t xml:space="preserve">. </w:t>
      </w:r>
      <w:r>
        <w:t xml:space="preserve">Figure 2 - Screen capture of Salmon Space showing the Osoyoos-Skaha-Okanagan Sockeye conservation unit (highlighted) with associated information displayed in a pop-up.</w:t>
      </w:r>
    </w:p>
    <w:bookmarkEnd w:id="453"/>
    <w:bookmarkEnd w:id="454"/>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57" Type="http://schemas.openxmlformats.org/officeDocument/2006/relationships/image" Target="media/rId57.png"/>
<Relationship Id="rId60" Type="http://schemas.openxmlformats.org/officeDocument/2006/relationships/image" Target="media/rId60.png"/>
<Relationship Id="rId72" Type="http://schemas.openxmlformats.org/officeDocument/2006/relationships/image" Target="media/rId72.png"/>
<Relationship Id="rId75" Type="http://schemas.openxmlformats.org/officeDocument/2006/relationships/image" Target="media/rId75.png"/>
<Relationship Id="rId85" Type="http://schemas.openxmlformats.org/officeDocument/2006/relationships/image" Target="media/rId85.jpg"/>
<Relationship Id="rId88" Type="http://schemas.openxmlformats.org/officeDocument/2006/relationships/image" Target="media/rId88.png"/>
<Relationship Id="rId91" Type="http://schemas.openxmlformats.org/officeDocument/2006/relationships/image" Target="media/rId91.png"/>
<Relationship Id="rId94" Type="http://schemas.openxmlformats.org/officeDocument/2006/relationships/image" Target="media/rId94.png"/>
<Relationship Id="rId97" Type="http://schemas.openxmlformats.org/officeDocument/2006/relationships/image" Target="media/rId97.png"/>
<Relationship Id="rId109" Type="http://schemas.openxmlformats.org/officeDocument/2006/relationships/image" Target="media/rId109.png"/>
<Relationship Id="rId112" Type="http://schemas.openxmlformats.org/officeDocument/2006/relationships/image" Target="media/rId112.jpg"/>
<Relationship Id="rId115" Type="http://schemas.openxmlformats.org/officeDocument/2006/relationships/image" Target="media/rId115.png"/>
<Relationship Id="rId118" Type="http://schemas.openxmlformats.org/officeDocument/2006/relationships/image" Target="media/rId118.png"/>
<Relationship Id="rId129" Type="http://schemas.openxmlformats.org/officeDocument/2006/relationships/image" Target="media/rId129.png"/>
<Relationship Id="rId132" Type="http://schemas.openxmlformats.org/officeDocument/2006/relationships/image" Target="media/rId132.png"/>
<Relationship Id="rId135" Type="http://schemas.openxmlformats.org/officeDocument/2006/relationships/image" Target="media/rId135.jpg"/>
<Relationship Id="rId138" Type="http://schemas.openxmlformats.org/officeDocument/2006/relationships/image" Target="media/rId138.jpg"/>
<Relationship Id="rId184" Type="http://schemas.openxmlformats.org/officeDocument/2006/relationships/image" Target="media/rId184.jpg"/>
<Relationship Id="rId187" Type="http://schemas.openxmlformats.org/officeDocument/2006/relationships/image" Target="media/rId187.png"/>
<Relationship Id="rId190" Type="http://schemas.openxmlformats.org/officeDocument/2006/relationships/image" Target="media/rId190.png"/>
<Relationship Id="rId193" Type="http://schemas.openxmlformats.org/officeDocument/2006/relationships/image" Target="media/rId193.png"/>
<Relationship Id="rId218" Type="http://schemas.openxmlformats.org/officeDocument/2006/relationships/image" Target="media/rId218.png"/>
<Relationship Id="rId221" Type="http://schemas.openxmlformats.org/officeDocument/2006/relationships/image" Target="media/rId221.png"/>
<Relationship Id="rId224" Type="http://schemas.openxmlformats.org/officeDocument/2006/relationships/image" Target="media/rId224.png"/>
<Relationship Id="rId227" Type="http://schemas.openxmlformats.org/officeDocument/2006/relationships/image" Target="media/rId227.png"/>
<Relationship Id="rId230" Type="http://schemas.openxmlformats.org/officeDocument/2006/relationships/image" Target="media/rId230.png"/>
<Relationship Id="rId316" Type="http://schemas.openxmlformats.org/officeDocument/2006/relationships/hyperlink" Target="doi:10.1002/aah.10024" TargetMode="External"/>
<Relationship Id="rId309" Type="http://schemas.openxmlformats.org/officeDocument/2006/relationships/hyperlink" Target="doi:10.1002/lno.10009" TargetMode="External"/>
<Relationship Id="rId296" Type="http://schemas.openxmlformats.org/officeDocument/2006/relationships/hyperlink" Target="doi:10.1002/lno.10949" TargetMode="External"/>
<Relationship Id="rId291" Type="http://schemas.openxmlformats.org/officeDocument/2006/relationships/hyperlink" Target="doi:10.1002/open.201600160" TargetMode="External"/>
<Relationship Id="rId258" Type="http://schemas.openxmlformats.org/officeDocument/2006/relationships/hyperlink" Target="doi:10.1006/jfbi.2000.1550" TargetMode="External"/>
<Relationship Id="rId276" Type="http://schemas.openxmlformats.org/officeDocument/2006/relationships/hyperlink" Target="doi:10.1007/BF01875577" TargetMode="External"/>
<Relationship Id="rId286" Type="http://schemas.openxmlformats.org/officeDocument/2006/relationships/hyperlink" Target="doi:10.1007/s10571-008-9297-7" TargetMode="External"/>
<Relationship Id="rId251" Type="http://schemas.openxmlformats.org/officeDocument/2006/relationships/hyperlink" Target="doi:10.1007/s10641-011-9783-5" TargetMode="External"/>
<Relationship Id="rId298" Type="http://schemas.openxmlformats.org/officeDocument/2006/relationships/hyperlink" Target="doi:10.1007/s11160-018-9538-x" TargetMode="External"/>
<Relationship Id="rId152" Type="http://schemas.openxmlformats.org/officeDocument/2006/relationships/hyperlink" Target="doi:10.1007/s12237-018-00510-0" TargetMode="External"/>
<Relationship Id="rId255" Type="http://schemas.openxmlformats.org/officeDocument/2006/relationships/hyperlink" Target="doi:10.1016/0044-8486(81)90137-X" TargetMode="External"/>
<Relationship Id="rId254" Type="http://schemas.openxmlformats.org/officeDocument/2006/relationships/hyperlink" Target="doi:10.1016/0044-8486(82)90020-5" TargetMode="External"/>
<Relationship Id="rId271" Type="http://schemas.openxmlformats.org/officeDocument/2006/relationships/hyperlink" Target="doi:10.1016/0044-8486(88)90012-9" TargetMode="External"/>
<Relationship Id="rId256" Type="http://schemas.openxmlformats.org/officeDocument/2006/relationships/hyperlink" Target="doi:10.1016/0044-8486(89)90395-5" TargetMode="External"/>
<Relationship Id="rId268" Type="http://schemas.openxmlformats.org/officeDocument/2006/relationships/hyperlink" Target="doi:10.1016/0044-8486(94)90073-6" TargetMode="External"/>
<Relationship Id="rId257" Type="http://schemas.openxmlformats.org/officeDocument/2006/relationships/hyperlink" Target="doi:10.1016/0044-8486(95)01034-3" TargetMode="External"/>
<Relationship Id="rId263" Type="http://schemas.openxmlformats.org/officeDocument/2006/relationships/hyperlink" Target="doi:10.1016/B978-0-12-396951-4.00005-0" TargetMode="External"/>
<Relationship Id="rId270" Type="http://schemas.openxmlformats.org/officeDocument/2006/relationships/hyperlink" Target="doi:10.1016/S1095-6433(03)00067-9" TargetMode="External"/>
<Relationship Id="rId252" Type="http://schemas.openxmlformats.org/officeDocument/2006/relationships/hyperlink" Target="doi:10.1016/bs.fp.2020.10.001" TargetMode="External"/>
<Relationship Id="rId336" Type="http://schemas.openxmlformats.org/officeDocument/2006/relationships/hyperlink" Target="doi:10.1016/j.aquaculture.2021.737257" TargetMode="External"/>
<Relationship Id="rId328" Type="http://schemas.openxmlformats.org/officeDocument/2006/relationships/hyperlink" Target="doi:10.1016/j.cbpa.2020.110685" TargetMode="External"/>
<Relationship Id="rId306" Type="http://schemas.openxmlformats.org/officeDocument/2006/relationships/hyperlink" Target="doi:10.1016/j.cbpb.2025.111162" TargetMode="External"/>
<Relationship Id="rId335" Type="http://schemas.openxmlformats.org/officeDocument/2006/relationships/hyperlink" Target="doi:10.1016/j.clinbiochem.2004.02.010" TargetMode="External"/>
<Relationship Id="rId272" Type="http://schemas.openxmlformats.org/officeDocument/2006/relationships/hyperlink" Target="doi:10.1016/j.fishres.2009.06.004" TargetMode="External"/>
<Relationship Id="rId302" Type="http://schemas.openxmlformats.org/officeDocument/2006/relationships/hyperlink" Target="doi:10.1016/j.jglr.2015.06.009" TargetMode="External"/>
<Relationship Id="rId297" Type="http://schemas.openxmlformats.org/officeDocument/2006/relationships/hyperlink" Target="doi:10.1016/j.jglr.2017.01.001" TargetMode="External"/>
<Relationship Id="rId305" Type="http://schemas.openxmlformats.org/officeDocument/2006/relationships/hyperlink" Target="doi:10.1016/j.jglr.2020.06.018" TargetMode="External"/>
<Relationship Id="rId312" Type="http://schemas.openxmlformats.org/officeDocument/2006/relationships/hyperlink" Target="doi:10.1016/j.lfs.2013.12.029" TargetMode="External"/>
<Relationship Id="rId311" Type="http://schemas.openxmlformats.org/officeDocument/2006/relationships/hyperlink" Target="doi:10.1016/j.mimet.2022.106561" TargetMode="External"/>
<Relationship Id="rId364" Type="http://schemas.openxmlformats.org/officeDocument/2006/relationships/hyperlink" Target="doi:10.1016/j.ocecoaman.2007.08.002" TargetMode="External"/>
<Relationship Id="rId333" Type="http://schemas.openxmlformats.org/officeDocument/2006/relationships/hyperlink" Target="doi:10.1016/j.ygcen.2025.114797" TargetMode="External"/>
<Relationship Id="rId301" Type="http://schemas.openxmlformats.org/officeDocument/2006/relationships/hyperlink" Target="doi:10.1016/s0380-1330(08)71603-4" TargetMode="External"/>
<Relationship Id="rId308" Type="http://schemas.openxmlformats.org/officeDocument/2006/relationships/hyperlink" Target="doi:10.1021/bi401618y" TargetMode="External"/>
<Relationship Id="rId292" Type="http://schemas.openxmlformats.org/officeDocument/2006/relationships/hyperlink" Target="doi:10.1038/s41598-019-46422-2" TargetMode="External"/>
<Relationship Id="rId273" Type="http://schemas.openxmlformats.org/officeDocument/2006/relationships/hyperlink" Target="doi:10.1046/j.1365-2109.2000.00495.x" TargetMode="External"/>
<Relationship Id="rId307" Type="http://schemas.openxmlformats.org/officeDocument/2006/relationships/hyperlink" Target="doi:10.1073/pnas" TargetMode="External"/>
<Relationship Id="rId290" Type="http://schemas.openxmlformats.org/officeDocument/2006/relationships/hyperlink" Target="doi:10.1073/pnas.0705786105" TargetMode="External"/>
<Relationship Id="rId315" Type="http://schemas.openxmlformats.org/officeDocument/2006/relationships/hyperlink" Target="doi:10.1073/pnas.1009566107" TargetMode="External"/>
<Relationship Id="rId266" Type="http://schemas.openxmlformats.org/officeDocument/2006/relationships/hyperlink" Target="doi:10.1080/00028487.2016.1172509" TargetMode="External"/>
<Relationship Id="rId166" Type="http://schemas.openxmlformats.org/officeDocument/2006/relationships/hyperlink" Target="doi:10.1080/08997659.2011.559418" TargetMode="External"/>
<Relationship Id="rId260" Type="http://schemas.openxmlformats.org/officeDocument/2006/relationships/hyperlink" Target="doi:10.1080/15222055.2016.1185064" TargetMode="External"/>
<Relationship Id="rId274" Type="http://schemas.openxmlformats.org/officeDocument/2006/relationships/hyperlink" Target="doi:10.1080/19425120.2015.1007185" TargetMode="External"/>
<Relationship Id="rId277" Type="http://schemas.openxmlformats.org/officeDocument/2006/relationships/hyperlink" Target="doi:10.1093/conphys/coab014" TargetMode="External"/>
<Relationship Id="rId331" Type="http://schemas.openxmlformats.org/officeDocument/2006/relationships/hyperlink" Target="doi:10.1093/conphys/coz052" TargetMode="External"/>
<Relationship Id="rId293" Type="http://schemas.openxmlformats.org/officeDocument/2006/relationships/hyperlink" Target="doi:10.1093/jn/128.12.2456" TargetMode="External"/>
<Relationship Id="rId249" Type="http://schemas.openxmlformats.org/officeDocument/2006/relationships/hyperlink" Target="doi:10.1098/rsbl.2015.0793" TargetMode="External"/>
<Relationship Id="rId170" Type="http://schemas.openxmlformats.org/officeDocument/2006/relationships/hyperlink" Target="doi:10.1111/1574-6968.12061" TargetMode="External"/>
<Relationship Id="rId338" Type="http://schemas.openxmlformats.org/officeDocument/2006/relationships/hyperlink" Target="doi:10.1111/j.1439-0426.2012.01989.x" TargetMode="External"/>
<Relationship Id="rId269" Type="http://schemas.openxmlformats.org/officeDocument/2006/relationships/hyperlink" Target="doi:10.1111/j.1600-0633.2008.00293.x" TargetMode="External"/>
<Relationship Id="rId275" Type="http://schemas.openxmlformats.org/officeDocument/2006/relationships/hyperlink" Target="doi:10.1111/jfb.12853" TargetMode="External"/>
<Relationship Id="rId169" Type="http://schemas.openxmlformats.org/officeDocument/2006/relationships/hyperlink" Target="doi:10.1111/jfd.13012" TargetMode="External"/>
<Relationship Id="rId317" Type="http://schemas.openxmlformats.org/officeDocument/2006/relationships/hyperlink" Target="doi:10.1111/nyas.13919" TargetMode="External"/>
<Relationship Id="rId314" Type="http://schemas.openxmlformats.org/officeDocument/2006/relationships/hyperlink" Target="doi:10.1128/aem.01760-23" TargetMode="External"/>
<Relationship Id="rId262" Type="http://schemas.openxmlformats.org/officeDocument/2006/relationships/hyperlink" Target="doi:10.1139/F2011-129" TargetMode="External"/>
<Relationship Id="rId332" Type="http://schemas.openxmlformats.org/officeDocument/2006/relationships/hyperlink" Target="doi:10.1139/Z10-057" TargetMode="External"/>
<Relationship Id="rId151" Type="http://schemas.openxmlformats.org/officeDocument/2006/relationships/hyperlink" Target="doi:10.1139/cjfas-2020-0115" TargetMode="External"/>
<Relationship Id="rId253" Type="http://schemas.openxmlformats.org/officeDocument/2006/relationships/hyperlink" Target="doi:10.1139/cjfas-2020-0247" TargetMode="External"/>
<Relationship Id="rId365" Type="http://schemas.openxmlformats.org/officeDocument/2006/relationships/hyperlink" Target="doi:10.1139/cjfas-2023-0096" TargetMode="External"/>
<Relationship Id="rId299" Type="http://schemas.openxmlformats.org/officeDocument/2006/relationships/hyperlink" Target="doi:10.1139/cjfas-2024-0109" TargetMode="External"/>
<Relationship Id="rId264" Type="http://schemas.openxmlformats.org/officeDocument/2006/relationships/hyperlink" Target="doi:10.1152/ajpregu.2000.278.5.r1352" TargetMode="External"/>
<Relationship Id="rId167" Type="http://schemas.openxmlformats.org/officeDocument/2006/relationships/hyperlink" Target="doi:10.1177/104063872091576" TargetMode="External"/>
<Relationship Id="rId259" Type="http://schemas.openxmlformats.org/officeDocument/2006/relationships/hyperlink" Target="doi:10.1242/jeb.023671" TargetMode="External"/>
<Relationship Id="rId261" Type="http://schemas.openxmlformats.org/officeDocument/2006/relationships/hyperlink" Target="doi:10.1242/jeb.198036" TargetMode="External"/>
<Relationship Id="rId265" Type="http://schemas.openxmlformats.org/officeDocument/2006/relationships/hyperlink" Target="doi:10.1242/jeb.205.22.3553" TargetMode="External"/>
<Relationship Id="rId334" Type="http://schemas.openxmlformats.org/officeDocument/2006/relationships/hyperlink" Target="doi:10.1242/jeb.246504" TargetMode="External"/>
<Relationship Id="rId327" Type="http://schemas.openxmlformats.org/officeDocument/2006/relationships/hyperlink" Target="doi:10.1371/journal.pone.0123411" TargetMode="External"/>
<Relationship Id="rId303" Type="http://schemas.openxmlformats.org/officeDocument/2006/relationships/hyperlink" Target="doi:10.1371/journal.pone.0308844" TargetMode="External"/>
<Relationship Id="rId318" Type="http://schemas.openxmlformats.org/officeDocument/2006/relationships/hyperlink" Target="doi:10.1577/H03-074.1" TargetMode="External"/>
<Relationship Id="rId300" Type="http://schemas.openxmlformats.org/officeDocument/2006/relationships/hyperlink" Target="doi:10.1577/H03-078.1" TargetMode="External"/>
<Relationship Id="rId294" Type="http://schemas.openxmlformats.org/officeDocument/2006/relationships/hyperlink" Target="doi:10.1577/H04-003.1" TargetMode="External"/>
<Relationship Id="rId287" Type="http://schemas.openxmlformats.org/officeDocument/2006/relationships/hyperlink" Target="doi:10.1577/H04-015.1" TargetMode="External"/>
<Relationship Id="rId288" Type="http://schemas.openxmlformats.org/officeDocument/2006/relationships/hyperlink" Target="doi:10.1577/H04-059.1" TargetMode="External"/>
<Relationship Id="rId289" Type="http://schemas.openxmlformats.org/officeDocument/2006/relationships/hyperlink" Target="doi:10.1577/H08-025.1" TargetMode="External"/>
<Relationship Id="rId250" Type="http://schemas.openxmlformats.org/officeDocument/2006/relationships/hyperlink" Target="doi:10.1577/c09-040.1" TargetMode="External"/>
<Relationship Id="rId363" Type="http://schemas.openxmlformats.org/officeDocument/2006/relationships/hyperlink" Target="doi:10.1890/ES13-00181.1" TargetMode="External"/>
<Relationship Id="rId304" Type="http://schemas.openxmlformats.org/officeDocument/2006/relationships/hyperlink" Target="doi:10.3354/dao037209" TargetMode="External"/>
<Relationship Id="rId267" Type="http://schemas.openxmlformats.org/officeDocument/2006/relationships/hyperlink" Target="doi:10.3354/meps11933" TargetMode="External"/>
<Relationship Id="rId329" Type="http://schemas.openxmlformats.org/officeDocument/2006/relationships/hyperlink" Target="doi:10.3390/fishes7040145" TargetMode="External"/>
<Relationship Id="rId337" Type="http://schemas.openxmlformats.org/officeDocument/2006/relationships/hyperlink" Target="doi:10.3390/fishes8070382" TargetMode="External"/>
<Relationship Id="rId310" Type="http://schemas.openxmlformats.org/officeDocument/2006/relationships/hyperlink" Target="doi:10.3390/vetsci10020156" TargetMode="External"/>
<Relationship Id="rId295" Type="http://schemas.openxmlformats.org/officeDocument/2006/relationships/hyperlink" Target="doi:10.3394/0380-1330(2007)33%5B93:ETSOLO%5D2.0.CO;2" TargetMode="External"/>
<Relationship Id="rId66" Type="http://schemas.openxmlformats.org/officeDocument/2006/relationships/hyperlink" Target="doi:10.60825/D0E4-PP46" TargetMode="External"/>
<Relationship Id="rId439" Type="http://schemas.openxmlformats.org/officeDocument/2006/relationships/hyperlink" Target="https://cran.rstudio.com/web/packages/salmonMSE/index.html" TargetMode="External"/>
<Relationship Id="rId207" Type="http://schemas.openxmlformats.org/officeDocument/2006/relationships/hyperlink" Target="https://doi.org/10.1002/2015JC011118" TargetMode="External"/>
<Relationship Id="rId199" Type="http://schemas.openxmlformats.org/officeDocument/2006/relationships/hyperlink" Target="https://doi.org/10.1002/EAP.2674" TargetMode="External"/>
<Relationship Id="rId201" Type="http://schemas.openxmlformats.org/officeDocument/2006/relationships/hyperlink" Target="https://doi.org/10.1002/JGRC.20194" TargetMode="External"/>
<Relationship Id="rId390" Type="http://schemas.openxmlformats.org/officeDocument/2006/relationships/hyperlink" Target="https://doi.org/10.1002/eap.70141" TargetMode="External"/>
<Relationship Id="rId209" Type="http://schemas.openxmlformats.org/officeDocument/2006/relationships/hyperlink" Target="https://doi.org/10.1002/ecy.3798" TargetMode="External"/>
<Relationship Id="rId208" Type="http://schemas.openxmlformats.org/officeDocument/2006/relationships/hyperlink" Target="https://doi.org/10.1007/s11160-014-9342-1" TargetMode="External"/>
<Relationship Id="rId200" Type="http://schemas.openxmlformats.org/officeDocument/2006/relationships/hyperlink" Target="https://doi.org/10.1016/J.POCEAN.2016.04.002" TargetMode="External"/>
<Relationship Id="rId212" Type="http://schemas.openxmlformats.org/officeDocument/2006/relationships/hyperlink" Target="https://doi.org/10.1016/j.marpol.2019.02.035" TargetMode="External"/>
<Relationship Id="rId435" Type="http://schemas.openxmlformats.org/officeDocument/2006/relationships/hyperlink" Target="https://doi.org/10.1016/j.scitotenv.2024.175626" TargetMode="External"/>
<Relationship Id="rId211" Type="http://schemas.openxmlformats.org/officeDocument/2006/relationships/hyperlink" Target="https://doi.org/10.1080/19425120.2012.694838" TargetMode="External"/>
<Relationship Id="rId202" Type="http://schemas.openxmlformats.org/officeDocument/2006/relationships/hyperlink" Target="https://doi.org/10.1093/PLANKT/FBU092" TargetMode="External"/>
<Relationship Id="rId330" Type="http://schemas.openxmlformats.org/officeDocument/2006/relationships/hyperlink" Target="https://doi.org/10.1098/rspb.2011.2062" TargetMode="External"/>
<Relationship Id="rId206" Type="http://schemas.openxmlformats.org/officeDocument/2006/relationships/hyperlink" Target="https://doi.org/10.1111/GCB.12020" TargetMode="External"/>
<Relationship Id="rId203" Type="http://schemas.openxmlformats.org/officeDocument/2006/relationships/hyperlink" Target="https://doi.org/10.3389/fmars.2018.00536" TargetMode="External"/>
<Relationship Id="rId205" Type="http://schemas.openxmlformats.org/officeDocument/2006/relationships/hyperlink" Target="https://doi.org/10.3389/fmars.2022.920163" TargetMode="External"/>
<Relationship Id="rId210" Type="http://schemas.openxmlformats.org/officeDocument/2006/relationships/hyperlink" Target="https://doi.org/10.5194/bg-21-1323-202" TargetMode="External"/>
<Relationship Id="rId204" Type="http://schemas.openxmlformats.org/officeDocument/2006/relationships/hyperlink" Target="https://doi.org/doi:10.59327/IPCC/AR6-9789291691647" TargetMode="External"/>
<Relationship Id="rId452" Type="http://schemas.openxmlformats.org/officeDocument/2006/relationships/hyperlink" Target="https://egispi.ent.dfo-mpo.ca/apps/SalmonSpace-Espacesaumon/" TargetMode="External"/>
<Relationship Id="rId362" Type="http://schemas.openxmlformats.org/officeDocument/2006/relationships/hyperlink" Target="https://essatech.github.io/CEMPRA/" TargetMode="External"/>
<Relationship Id="rId441" Type="http://schemas.openxmlformats.org/officeDocument/2006/relationships/hyperlink" Target="https://github.com/Blue-Matter/WCVI_Chinook" TargetMode="External"/>
<Relationship Id="rId440" Type="http://schemas.openxmlformats.org/officeDocument/2006/relationships/hyperlink" Target="https://github.com/Blue-Matter/salmonMSE" TargetMode="External"/>
<Relationship Id="rId442" Type="http://schemas.openxmlformats.org/officeDocument/2006/relationships/hyperlink" Target="https://github.com/Pacific-salmon-assess/UpperSoG_Chinook" TargetMode="External"/>
<Relationship Id="rId236" Type="http://schemas.openxmlformats.org/officeDocument/2006/relationships/hyperlink" Target="https://link.springer.com/article/10.1007/s00227-005-0048-8" TargetMode="External"/>
<Relationship Id="rId313" Type="http://schemas.openxmlformats.org/officeDocument/2006/relationships/hyperlink" Target="https://meetings.pices.int/Publications/Presentations/2022-SPF/S1-Strasburger.pdf" TargetMode="External"/>
<Relationship Id="rId237" Type="http://schemas.openxmlformats.org/officeDocument/2006/relationships/hyperlink" Target="https://meetings.pices.int/publications/pices-press/PICES-Press-2024-Vol32No2.pdf#page=37" TargetMode="External"/>
<Relationship Id="rId450" Type="http://schemas.openxmlformats.org/officeDocument/2006/relationships/hyperlink" Target="https://pac-salmon.dfo-mpo.gc.ca:8443/bcsn/#/" TargetMode="External"/>
<Relationship Id="rId238" Type="http://schemas.openxmlformats.org/officeDocument/2006/relationships/hyperlink" Target="https://publications.gc.ca/collections/collection_2025/mpo-dfo/Fs141-15-2025-3-eng.pdf" TargetMode="External"/>
<Relationship Id="rId444" Type="http://schemas.openxmlformats.org/officeDocument/2006/relationships/hyperlink" Target="https://salmonmse.com/" TargetMode="External"/>
<Relationship Id="rId168" Type="http://schemas.openxmlformats.org/officeDocument/2006/relationships/hyperlink" Target="https://sites.google.com/umn.edu/fishhealthseminar/archived-seminars/2023-seminar-series/lennox" TargetMode="External"/>
<Relationship Id="rId103" Type="http://schemas.openxmlformats.org/officeDocument/2006/relationships/hyperlink" Target="https://waves-vagues.dfo-mpo.gc.ca/library-bibliotheque/41053539.pdf" TargetMode="External"/>
<Relationship Id="rId50" Type="http://schemas.openxmlformats.org/officeDocument/2006/relationships/hyperlink" Target="https://waves-vagues.dfo-mpo.gc.ca/library-bibliotheque/41296011.pdf" TargetMode="External"/>
<Relationship Id="rId374"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40" Type="http://schemas.openxmlformats.org/officeDocument/2006/relationships/hyperlink" Target="https://www.dfo-mpo.gc.ca/oceans/publications/soto-rceo/2024/pac-technical-report-rapport-technique-eng.html" TargetMode="External"/>
<Relationship Id="rId239" Type="http://schemas.openxmlformats.org/officeDocument/2006/relationships/hyperlink" Target="https://www.sciencedirect.com/science/article/pii/S1568988325000563" TargetMode="External"/>
<Relationship Id="rId453" Type="http://schemas.openxmlformats.org/officeDocument/2006/relationships/image" Target="media/ef87a10623027a625a4e7ebd672c4ec3a12a1260.png"/>
<Relationship Id="rId454" Type="http://schemas.openxmlformats.org/officeDocument/2006/relationships/image" Target="media/9b4dd868628ed04817952d705d9d4d4ecb9e80e5.png"/>
<Relationship Id="rId455"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16" Type="http://schemas.openxmlformats.org/officeDocument/2006/relationships/hyperlink" Target="doi:10.1002/aah.10024" TargetMode="External"/>
<Relationship Id="rId309" Type="http://schemas.openxmlformats.org/officeDocument/2006/relationships/hyperlink" Target="doi:10.1002/lno.10009" TargetMode="External"/>
<Relationship Id="rId296" Type="http://schemas.openxmlformats.org/officeDocument/2006/relationships/hyperlink" Target="doi:10.1002/lno.10949" TargetMode="External"/>
<Relationship Id="rId291" Type="http://schemas.openxmlformats.org/officeDocument/2006/relationships/hyperlink" Target="doi:10.1002/open.201600160" TargetMode="External"/>
<Relationship Id="rId258" Type="http://schemas.openxmlformats.org/officeDocument/2006/relationships/hyperlink" Target="doi:10.1006/jfbi.2000.1550" TargetMode="External"/>
<Relationship Id="rId276" Type="http://schemas.openxmlformats.org/officeDocument/2006/relationships/hyperlink" Target="doi:10.1007/BF01875577" TargetMode="External"/>
<Relationship Id="rId286" Type="http://schemas.openxmlformats.org/officeDocument/2006/relationships/hyperlink" Target="doi:10.1007/s10571-008-9297-7" TargetMode="External"/>
<Relationship Id="rId251" Type="http://schemas.openxmlformats.org/officeDocument/2006/relationships/hyperlink" Target="doi:10.1007/s10641-011-9783-5" TargetMode="External"/>
<Relationship Id="rId298" Type="http://schemas.openxmlformats.org/officeDocument/2006/relationships/hyperlink" Target="doi:10.1007/s11160-018-9538-x" TargetMode="External"/>
<Relationship Id="rId152" Type="http://schemas.openxmlformats.org/officeDocument/2006/relationships/hyperlink" Target="doi:10.1007/s12237-018-00510-0" TargetMode="External"/>
<Relationship Id="rId255" Type="http://schemas.openxmlformats.org/officeDocument/2006/relationships/hyperlink" Target="doi:10.1016/0044-8486(81)90137-X" TargetMode="External"/>
<Relationship Id="rId254" Type="http://schemas.openxmlformats.org/officeDocument/2006/relationships/hyperlink" Target="doi:10.1016/0044-8486(82)90020-5" TargetMode="External"/>
<Relationship Id="rId271" Type="http://schemas.openxmlformats.org/officeDocument/2006/relationships/hyperlink" Target="doi:10.1016/0044-8486(88)90012-9" TargetMode="External"/>
<Relationship Id="rId256" Type="http://schemas.openxmlformats.org/officeDocument/2006/relationships/hyperlink" Target="doi:10.1016/0044-8486(89)90395-5" TargetMode="External"/>
<Relationship Id="rId268" Type="http://schemas.openxmlformats.org/officeDocument/2006/relationships/hyperlink" Target="doi:10.1016/0044-8486(94)90073-6" TargetMode="External"/>
<Relationship Id="rId257" Type="http://schemas.openxmlformats.org/officeDocument/2006/relationships/hyperlink" Target="doi:10.1016/0044-8486(95)01034-3" TargetMode="External"/>
<Relationship Id="rId263" Type="http://schemas.openxmlformats.org/officeDocument/2006/relationships/hyperlink" Target="doi:10.1016/B978-0-12-396951-4.00005-0" TargetMode="External"/>
<Relationship Id="rId270" Type="http://schemas.openxmlformats.org/officeDocument/2006/relationships/hyperlink" Target="doi:10.1016/S1095-6433(03)00067-9" TargetMode="External"/>
<Relationship Id="rId252" Type="http://schemas.openxmlformats.org/officeDocument/2006/relationships/hyperlink" Target="doi:10.1016/bs.fp.2020.10.001" TargetMode="External"/>
<Relationship Id="rId336" Type="http://schemas.openxmlformats.org/officeDocument/2006/relationships/hyperlink" Target="doi:10.1016/j.aquaculture.2021.737257" TargetMode="External"/>
<Relationship Id="rId328" Type="http://schemas.openxmlformats.org/officeDocument/2006/relationships/hyperlink" Target="doi:10.1016/j.cbpa.2020.110685" TargetMode="External"/>
<Relationship Id="rId306" Type="http://schemas.openxmlformats.org/officeDocument/2006/relationships/hyperlink" Target="doi:10.1016/j.cbpb.2025.111162" TargetMode="External"/>
<Relationship Id="rId335" Type="http://schemas.openxmlformats.org/officeDocument/2006/relationships/hyperlink" Target="doi:10.1016/j.clinbiochem.2004.02.010" TargetMode="External"/>
<Relationship Id="rId272" Type="http://schemas.openxmlformats.org/officeDocument/2006/relationships/hyperlink" Target="doi:10.1016/j.fishres.2009.06.004" TargetMode="External"/>
<Relationship Id="rId302" Type="http://schemas.openxmlformats.org/officeDocument/2006/relationships/hyperlink" Target="doi:10.1016/j.jglr.2015.06.009" TargetMode="External"/>
<Relationship Id="rId297" Type="http://schemas.openxmlformats.org/officeDocument/2006/relationships/hyperlink" Target="doi:10.1016/j.jglr.2017.01.001" TargetMode="External"/>
<Relationship Id="rId305" Type="http://schemas.openxmlformats.org/officeDocument/2006/relationships/hyperlink" Target="doi:10.1016/j.jglr.2020.06.018" TargetMode="External"/>
<Relationship Id="rId312" Type="http://schemas.openxmlformats.org/officeDocument/2006/relationships/hyperlink" Target="doi:10.1016/j.lfs.2013.12.029" TargetMode="External"/>
<Relationship Id="rId311" Type="http://schemas.openxmlformats.org/officeDocument/2006/relationships/hyperlink" Target="doi:10.1016/j.mimet.2022.106561" TargetMode="External"/>
<Relationship Id="rId364" Type="http://schemas.openxmlformats.org/officeDocument/2006/relationships/hyperlink" Target="doi:10.1016/j.ocecoaman.2007.08.002" TargetMode="External"/>
<Relationship Id="rId333" Type="http://schemas.openxmlformats.org/officeDocument/2006/relationships/hyperlink" Target="doi:10.1016/j.ygcen.2025.114797" TargetMode="External"/>
<Relationship Id="rId301" Type="http://schemas.openxmlformats.org/officeDocument/2006/relationships/hyperlink" Target="doi:10.1016/s0380-1330(08)71603-4" TargetMode="External"/>
<Relationship Id="rId308" Type="http://schemas.openxmlformats.org/officeDocument/2006/relationships/hyperlink" Target="doi:10.1021/bi401618y" TargetMode="External"/>
<Relationship Id="rId292" Type="http://schemas.openxmlformats.org/officeDocument/2006/relationships/hyperlink" Target="doi:10.1038/s41598-019-46422-2" TargetMode="External"/>
<Relationship Id="rId273" Type="http://schemas.openxmlformats.org/officeDocument/2006/relationships/hyperlink" Target="doi:10.1046/j.1365-2109.2000.00495.x" TargetMode="External"/>
<Relationship Id="rId307" Type="http://schemas.openxmlformats.org/officeDocument/2006/relationships/hyperlink" Target="doi:10.1073/pnas" TargetMode="External"/>
<Relationship Id="rId290" Type="http://schemas.openxmlformats.org/officeDocument/2006/relationships/hyperlink" Target="doi:10.1073/pnas.0705786105" TargetMode="External"/>
<Relationship Id="rId315" Type="http://schemas.openxmlformats.org/officeDocument/2006/relationships/hyperlink" Target="doi:10.1073/pnas.1009566107" TargetMode="External"/>
<Relationship Id="rId266" Type="http://schemas.openxmlformats.org/officeDocument/2006/relationships/hyperlink" Target="doi:10.1080/00028487.2016.1172509" TargetMode="External"/>
<Relationship Id="rId166" Type="http://schemas.openxmlformats.org/officeDocument/2006/relationships/hyperlink" Target="doi:10.1080/08997659.2011.559418" TargetMode="External"/>
<Relationship Id="rId260" Type="http://schemas.openxmlformats.org/officeDocument/2006/relationships/hyperlink" Target="doi:10.1080/15222055.2016.1185064" TargetMode="External"/>
<Relationship Id="rId274" Type="http://schemas.openxmlformats.org/officeDocument/2006/relationships/hyperlink" Target="doi:10.1080/19425120.2015.1007185" TargetMode="External"/>
<Relationship Id="rId277" Type="http://schemas.openxmlformats.org/officeDocument/2006/relationships/hyperlink" Target="doi:10.1093/conphys/coab014" TargetMode="External"/>
<Relationship Id="rId331" Type="http://schemas.openxmlformats.org/officeDocument/2006/relationships/hyperlink" Target="doi:10.1093/conphys/coz052" TargetMode="External"/>
<Relationship Id="rId293" Type="http://schemas.openxmlformats.org/officeDocument/2006/relationships/hyperlink" Target="doi:10.1093/jn/128.12.2456" TargetMode="External"/>
<Relationship Id="rId249" Type="http://schemas.openxmlformats.org/officeDocument/2006/relationships/hyperlink" Target="doi:10.1098/rsbl.2015.0793" TargetMode="External"/>
<Relationship Id="rId170" Type="http://schemas.openxmlformats.org/officeDocument/2006/relationships/hyperlink" Target="doi:10.1111/1574-6968.12061" TargetMode="External"/>
<Relationship Id="rId338" Type="http://schemas.openxmlformats.org/officeDocument/2006/relationships/hyperlink" Target="doi:10.1111/j.1439-0426.2012.01989.x" TargetMode="External"/>
<Relationship Id="rId269" Type="http://schemas.openxmlformats.org/officeDocument/2006/relationships/hyperlink" Target="doi:10.1111/j.1600-0633.2008.00293.x" TargetMode="External"/>
<Relationship Id="rId275" Type="http://schemas.openxmlformats.org/officeDocument/2006/relationships/hyperlink" Target="doi:10.1111/jfb.12853" TargetMode="External"/>
<Relationship Id="rId169" Type="http://schemas.openxmlformats.org/officeDocument/2006/relationships/hyperlink" Target="doi:10.1111/jfd.13012" TargetMode="External"/>
<Relationship Id="rId317" Type="http://schemas.openxmlformats.org/officeDocument/2006/relationships/hyperlink" Target="doi:10.1111/nyas.13919" TargetMode="External"/>
<Relationship Id="rId314" Type="http://schemas.openxmlformats.org/officeDocument/2006/relationships/hyperlink" Target="doi:10.1128/aem.01760-23" TargetMode="External"/>
<Relationship Id="rId262" Type="http://schemas.openxmlformats.org/officeDocument/2006/relationships/hyperlink" Target="doi:10.1139/F2011-129" TargetMode="External"/>
<Relationship Id="rId332" Type="http://schemas.openxmlformats.org/officeDocument/2006/relationships/hyperlink" Target="doi:10.1139/Z10-057" TargetMode="External"/>
<Relationship Id="rId151" Type="http://schemas.openxmlformats.org/officeDocument/2006/relationships/hyperlink" Target="doi:10.1139/cjfas-2020-0115" TargetMode="External"/>
<Relationship Id="rId253" Type="http://schemas.openxmlformats.org/officeDocument/2006/relationships/hyperlink" Target="doi:10.1139/cjfas-2020-0247" TargetMode="External"/>
<Relationship Id="rId365" Type="http://schemas.openxmlformats.org/officeDocument/2006/relationships/hyperlink" Target="doi:10.1139/cjfas-2023-0096" TargetMode="External"/>
<Relationship Id="rId299" Type="http://schemas.openxmlformats.org/officeDocument/2006/relationships/hyperlink" Target="doi:10.1139/cjfas-2024-0109" TargetMode="External"/>
<Relationship Id="rId264" Type="http://schemas.openxmlformats.org/officeDocument/2006/relationships/hyperlink" Target="doi:10.1152/ajpregu.2000.278.5.r1352" TargetMode="External"/>
<Relationship Id="rId167" Type="http://schemas.openxmlformats.org/officeDocument/2006/relationships/hyperlink" Target="doi:10.1177/104063872091576" TargetMode="External"/>
<Relationship Id="rId259" Type="http://schemas.openxmlformats.org/officeDocument/2006/relationships/hyperlink" Target="doi:10.1242/jeb.023671" TargetMode="External"/>
<Relationship Id="rId261" Type="http://schemas.openxmlformats.org/officeDocument/2006/relationships/hyperlink" Target="doi:10.1242/jeb.198036" TargetMode="External"/>
<Relationship Id="rId265" Type="http://schemas.openxmlformats.org/officeDocument/2006/relationships/hyperlink" Target="doi:10.1242/jeb.205.22.3553" TargetMode="External"/>
<Relationship Id="rId334" Type="http://schemas.openxmlformats.org/officeDocument/2006/relationships/hyperlink" Target="doi:10.1242/jeb.246504" TargetMode="External"/>
<Relationship Id="rId327" Type="http://schemas.openxmlformats.org/officeDocument/2006/relationships/hyperlink" Target="doi:10.1371/journal.pone.0123411" TargetMode="External"/>
<Relationship Id="rId303" Type="http://schemas.openxmlformats.org/officeDocument/2006/relationships/hyperlink" Target="doi:10.1371/journal.pone.0308844" TargetMode="External"/>
<Relationship Id="rId318" Type="http://schemas.openxmlformats.org/officeDocument/2006/relationships/hyperlink" Target="doi:10.1577/H03-074.1" TargetMode="External"/>
<Relationship Id="rId300" Type="http://schemas.openxmlformats.org/officeDocument/2006/relationships/hyperlink" Target="doi:10.1577/H03-078.1" TargetMode="External"/>
<Relationship Id="rId294" Type="http://schemas.openxmlformats.org/officeDocument/2006/relationships/hyperlink" Target="doi:10.1577/H04-003.1" TargetMode="External"/>
<Relationship Id="rId287" Type="http://schemas.openxmlformats.org/officeDocument/2006/relationships/hyperlink" Target="doi:10.1577/H04-015.1" TargetMode="External"/>
<Relationship Id="rId288" Type="http://schemas.openxmlformats.org/officeDocument/2006/relationships/hyperlink" Target="doi:10.1577/H04-059.1" TargetMode="External"/>
<Relationship Id="rId289" Type="http://schemas.openxmlformats.org/officeDocument/2006/relationships/hyperlink" Target="doi:10.1577/H08-025.1" TargetMode="External"/>
<Relationship Id="rId250" Type="http://schemas.openxmlformats.org/officeDocument/2006/relationships/hyperlink" Target="doi:10.1577/c09-040.1" TargetMode="External"/>
<Relationship Id="rId363" Type="http://schemas.openxmlformats.org/officeDocument/2006/relationships/hyperlink" Target="doi:10.1890/ES13-00181.1" TargetMode="External"/>
<Relationship Id="rId304" Type="http://schemas.openxmlformats.org/officeDocument/2006/relationships/hyperlink" Target="doi:10.3354/dao037209" TargetMode="External"/>
<Relationship Id="rId267" Type="http://schemas.openxmlformats.org/officeDocument/2006/relationships/hyperlink" Target="doi:10.3354/meps11933" TargetMode="External"/>
<Relationship Id="rId329" Type="http://schemas.openxmlformats.org/officeDocument/2006/relationships/hyperlink" Target="doi:10.3390/fishes7040145" TargetMode="External"/>
<Relationship Id="rId337" Type="http://schemas.openxmlformats.org/officeDocument/2006/relationships/hyperlink" Target="doi:10.3390/fishes8070382" TargetMode="External"/>
<Relationship Id="rId310" Type="http://schemas.openxmlformats.org/officeDocument/2006/relationships/hyperlink" Target="doi:10.3390/vetsci10020156" TargetMode="External"/>
<Relationship Id="rId295" Type="http://schemas.openxmlformats.org/officeDocument/2006/relationships/hyperlink" Target="doi:10.3394/0380-1330(2007)33%5B93:ETSOLO%5D2.0.CO;2" TargetMode="External"/>
<Relationship Id="rId66" Type="http://schemas.openxmlformats.org/officeDocument/2006/relationships/hyperlink" Target="doi:10.60825/D0E4-PP46" TargetMode="External"/>
<Relationship Id="rId439" Type="http://schemas.openxmlformats.org/officeDocument/2006/relationships/hyperlink" Target="https://cran.rstudio.com/web/packages/salmonMSE/index.html" TargetMode="External"/>
<Relationship Id="rId207" Type="http://schemas.openxmlformats.org/officeDocument/2006/relationships/hyperlink" Target="https://doi.org/10.1002/2015JC011118" TargetMode="External"/>
<Relationship Id="rId199" Type="http://schemas.openxmlformats.org/officeDocument/2006/relationships/hyperlink" Target="https://doi.org/10.1002/EAP.2674" TargetMode="External"/>
<Relationship Id="rId201" Type="http://schemas.openxmlformats.org/officeDocument/2006/relationships/hyperlink" Target="https://doi.org/10.1002/JGRC.20194" TargetMode="External"/>
<Relationship Id="rId390" Type="http://schemas.openxmlformats.org/officeDocument/2006/relationships/hyperlink" Target="https://doi.org/10.1002/eap.70141" TargetMode="External"/>
<Relationship Id="rId209" Type="http://schemas.openxmlformats.org/officeDocument/2006/relationships/hyperlink" Target="https://doi.org/10.1002/ecy.3798" TargetMode="External"/>
<Relationship Id="rId208" Type="http://schemas.openxmlformats.org/officeDocument/2006/relationships/hyperlink" Target="https://doi.org/10.1007/s11160-014-9342-1" TargetMode="External"/>
<Relationship Id="rId200" Type="http://schemas.openxmlformats.org/officeDocument/2006/relationships/hyperlink" Target="https://doi.org/10.1016/J.POCEAN.2016.04.002" TargetMode="External"/>
<Relationship Id="rId212" Type="http://schemas.openxmlformats.org/officeDocument/2006/relationships/hyperlink" Target="https://doi.org/10.1016/j.marpol.2019.02.035" TargetMode="External"/>
<Relationship Id="rId435" Type="http://schemas.openxmlformats.org/officeDocument/2006/relationships/hyperlink" Target="https://doi.org/10.1016/j.scitotenv.2024.175626" TargetMode="External"/>
<Relationship Id="rId211" Type="http://schemas.openxmlformats.org/officeDocument/2006/relationships/hyperlink" Target="https://doi.org/10.1080/19425120.2012.694838" TargetMode="External"/>
<Relationship Id="rId202" Type="http://schemas.openxmlformats.org/officeDocument/2006/relationships/hyperlink" Target="https://doi.org/10.1093/PLANKT/FBU092" TargetMode="External"/>
<Relationship Id="rId330" Type="http://schemas.openxmlformats.org/officeDocument/2006/relationships/hyperlink" Target="https://doi.org/10.1098/rspb.2011.2062" TargetMode="External"/>
<Relationship Id="rId206" Type="http://schemas.openxmlformats.org/officeDocument/2006/relationships/hyperlink" Target="https://doi.org/10.1111/GCB.12020" TargetMode="External"/>
<Relationship Id="rId203" Type="http://schemas.openxmlformats.org/officeDocument/2006/relationships/hyperlink" Target="https://doi.org/10.3389/fmars.2018.00536" TargetMode="External"/>
<Relationship Id="rId205" Type="http://schemas.openxmlformats.org/officeDocument/2006/relationships/hyperlink" Target="https://doi.org/10.3389/fmars.2022.920163" TargetMode="External"/>
<Relationship Id="rId210" Type="http://schemas.openxmlformats.org/officeDocument/2006/relationships/hyperlink" Target="https://doi.org/10.5194/bg-21-1323-202" TargetMode="External"/>
<Relationship Id="rId204" Type="http://schemas.openxmlformats.org/officeDocument/2006/relationships/hyperlink" Target="https://doi.org/doi:10.59327/IPCC/AR6-9789291691647" TargetMode="External"/>
<Relationship Id="rId452" Type="http://schemas.openxmlformats.org/officeDocument/2006/relationships/hyperlink" Target="https://egispi.ent.dfo-mpo.ca/apps/SalmonSpace-Espacesaumon/" TargetMode="External"/>
<Relationship Id="rId362" Type="http://schemas.openxmlformats.org/officeDocument/2006/relationships/hyperlink" Target="https://essatech.github.io/CEMPRA/" TargetMode="External"/>
<Relationship Id="rId441" Type="http://schemas.openxmlformats.org/officeDocument/2006/relationships/hyperlink" Target="https://github.com/Blue-Matter/WCVI_Chinook" TargetMode="External"/>
<Relationship Id="rId440" Type="http://schemas.openxmlformats.org/officeDocument/2006/relationships/hyperlink" Target="https://github.com/Blue-Matter/salmonMSE" TargetMode="External"/>
<Relationship Id="rId442" Type="http://schemas.openxmlformats.org/officeDocument/2006/relationships/hyperlink" Target="https://github.com/Pacific-salmon-assess/UpperSoG_Chinook" TargetMode="External"/>
<Relationship Id="rId236" Type="http://schemas.openxmlformats.org/officeDocument/2006/relationships/hyperlink" Target="https://link.springer.com/article/10.1007/s00227-005-0048-8" TargetMode="External"/>
<Relationship Id="rId313" Type="http://schemas.openxmlformats.org/officeDocument/2006/relationships/hyperlink" Target="https://meetings.pices.int/Publications/Presentations/2022-SPF/S1-Strasburger.pdf" TargetMode="External"/>
<Relationship Id="rId237" Type="http://schemas.openxmlformats.org/officeDocument/2006/relationships/hyperlink" Target="https://meetings.pices.int/publications/pices-press/PICES-Press-2024-Vol32No2.pdf#page=37" TargetMode="External"/>
<Relationship Id="rId450" Type="http://schemas.openxmlformats.org/officeDocument/2006/relationships/hyperlink" Target="https://pac-salmon.dfo-mpo.gc.ca:8443/bcsn/#/" TargetMode="External"/>
<Relationship Id="rId238" Type="http://schemas.openxmlformats.org/officeDocument/2006/relationships/hyperlink" Target="https://publications.gc.ca/collections/collection_2025/mpo-dfo/Fs141-15-2025-3-eng.pdf" TargetMode="External"/>
<Relationship Id="rId444" Type="http://schemas.openxmlformats.org/officeDocument/2006/relationships/hyperlink" Target="https://salmonmse.com/" TargetMode="External"/>
<Relationship Id="rId168" Type="http://schemas.openxmlformats.org/officeDocument/2006/relationships/hyperlink" Target="https://sites.google.com/umn.edu/fishhealthseminar/archived-seminars/2023-seminar-series/lennox" TargetMode="External"/>
<Relationship Id="rId103" Type="http://schemas.openxmlformats.org/officeDocument/2006/relationships/hyperlink" Target="https://waves-vagues.dfo-mpo.gc.ca/library-bibliotheque/41053539.pdf" TargetMode="External"/>
<Relationship Id="rId50" Type="http://schemas.openxmlformats.org/officeDocument/2006/relationships/hyperlink" Target="https://waves-vagues.dfo-mpo.gc.ca/library-bibliotheque/41296011.pdf" TargetMode="External"/>
<Relationship Id="rId374"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40" Type="http://schemas.openxmlformats.org/officeDocument/2006/relationships/hyperlink" Target="https://www.dfo-mpo.gc.ca/oceans/publications/soto-rceo/2024/pac-technical-report-rapport-technique-eng.html" TargetMode="External"/>
<Relationship Id="rId239"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2026-02-03T17:35:42Z</dcterms:created>
  <dcterms:modified xsi:type="dcterms:W3CDTF">2026-02-03T09:35:46Z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