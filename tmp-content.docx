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2.png" ContentType="image/png"/>
  <Override PartName="/word/media/rId75.png" ContentType="image/png"/>
  <Override PartName="/word/media/rId87.png" ContentType="image/png"/>
  <Override PartName="/word/media/rId90.png" ContentType="image/png"/>
  <Override PartName="/word/media/rId100.jpg" ContentType="image/jpeg"/>
  <Override PartName="/word/media/rId103.png" ContentType="image/png"/>
  <Override PartName="/word/media/rId106.png" ContentType="image/png"/>
  <Override PartName="/word/media/rId109.png" ContentType="image/png"/>
  <Override PartName="/word/media/rId112.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99.jpg" ContentType="image/jpeg"/>
  <Override PartName="/word/media/rId202.png" ContentType="image/png"/>
  <Override PartName="/word/media/rId205.png" ContentType="image/png"/>
  <Override PartName="/word/media/rId208.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rPr>
          <w:t xml:space="preserve">Lagasse et al. In press</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b/>
            <w:bCs/>
          </w:rPr>
          <w:t xml:space="preserve">DFO2025?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buxton2021">
        <w:r>
          <w:rPr>
            <w:rStyle w:val="Hyperlink"/>
          </w:rPr>
          <w:t xml:space="preserve">Buxton et al. In press</w:t>
        </w:r>
      </w:hyperlink>
      <w:r>
        <w:t xml:space="preserve">;</w:t>
      </w:r>
      <w:r>
        <w:t xml:space="preserve"> </w:t>
      </w:r>
      <w:hyperlink w:anchor="ref-lagasse2024">
        <w:r>
          <w:rPr>
            <w:rStyle w:val="Hyperlink"/>
          </w:rPr>
          <w:t xml:space="preserve">Lagasse et al. In press</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p>
      <w:r>
        <w:br w:type="page"/>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69"/>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5336cc27-a4d8-4b65-82b0-b5f085a08710"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5336cc27-a4d8-4b65-82b0-b5f085a08710"/>
      <w:r>
        <w:rPr>
          <w:rFonts/>
          <w:b w:val="false"/>
          <w:strike w:val="false"/>
        </w:rPr>
        <w:t xml:space="preserve">. </w:t>
      </w:r>
      <w:r>
        <w:t xml:space="preserve">Focus categories for research.</w:t>
      </w:r>
    </w:p>
    <w:p>
      <w:r>
        <w:br w:type="page"/>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8d9acaa-e524-491a-b3f3-b8db344ed7fd"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8d9acaa-e524-491a-b3f3-b8db344ed7fd"/>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f980972-9d9b-4278-b1cb-7c467ee4f576"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f980972-9d9b-4278-b1cb-7c467ee4f576"/>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da659f5-e587-4867-91b5-f30dd39ee835"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da659f5-e587-4867-91b5-f30dd39ee835"/>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07a2ac5-eead-4930-97ef-2437b3bf76ec"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07a2ac5-eead-4930-97ef-2437b3bf76ec"/>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71c5266a-a587-42c3-92d8-a697dcdf7046"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71c5266a-a587-42c3-92d8-a697dcdf7046"/>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ba22721c-88a4-48de-af5c-5ce1c3bb1bae"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ba22721c-88a4-48de-af5c-5ce1c3bb1bae"/>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75c8e0a-a927-4f6d-8e27-8078b982b657"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75c8e0a-a927-4f6d-8e27-8078b982b657"/>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61c82ee-f599-4b4e-86f8-d0524d37af4f"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61c82ee-f599-4b4e-86f8-d0524d37af4f"/>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8db86ff-8ba1-4b6f-a7a5-d440a8960ba2"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8db86ff-8ba1-4b6f-a7a5-d440a8960ba2"/>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b86e11ef-2127-411f-9c9e-11451177400d"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b86e11ef-2127-411f-9c9e-11451177400d"/>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p>
      <w:r>
        <w:br w:type="page"/>
      </w:r>
    </w:p>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dfd637d-d331-454a-9380-ba3fc9ee3ffd"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dfd637d-d331-454a-9380-ba3fc9ee3ffd"/>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74372cce-d15f-4de3-a8a0-8a2ba52131e1"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74372cce-d15f-4de3-a8a0-8a2ba52131e1"/>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p>
      <w:r>
        <w:br w:type="page"/>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p>
      <w:r>
        <w:br w:type="page"/>
      </w:r>
    </w:p>
    <w:bookmarkEnd w:id="49"/>
    <w:bookmarkStart w:id="68" w:name="sec:references"/>
    <w:p>
      <w:pPr>
        <w:pStyle w:val="Heading1"/>
      </w:pPr>
      <w:r>
        <w:t xml:space="preserve">REFERENCES</w:t>
      </w:r>
    </w:p>
    <w:bookmarkStart w:id="67" w:name="refs"/>
    <w:bookmarkStart w:id="51" w:name="ref-buxton2021"/>
    <w:p>
      <w:pPr>
        <w:pStyle w:val="Bibliography"/>
      </w:pPr>
      <w:r>
        <w:t xml:space="preserve">Buxton, R.T., Nyboer, E.A., Pigeon, K.E., Raby, G.D., Rytwinski, T., Gallagher, A.J., Schuster, R., Lin, H.Y., Fahrig, L., Bennett, J.R., Cooke, S.J., and Roche, D.G. (In press).</w:t>
      </w:r>
      <w:r>
        <w:t xml:space="preserve"> </w:t>
      </w:r>
      <w:hyperlink r:id="rId50">
        <w:r>
          <w:rPr>
            <w:rStyle w:val="Hyperlink"/>
          </w:rPr>
          <w:t xml:space="preserve">Avoiding wasted research resources in conservation science</w:t>
        </w:r>
      </w:hyperlink>
      <w:r>
        <w:t xml:space="preserve">. Conservation Science and Practice 3(2). Blackwell.</w:t>
      </w:r>
    </w:p>
    <w:bookmarkEnd w:id="51"/>
    <w:bookmarkStart w:id="53" w:name="ref-chittenden2009"/>
    <w:p>
      <w:pPr>
        <w:pStyle w:val="Bibliography"/>
      </w:pPr>
      <w:r>
        <w:t xml:space="preserve">Chittenden, C.M., Beamish, R.J., and McKinley, R.S. (In press).</w:t>
      </w:r>
      <w:r>
        <w:t xml:space="preserve"> </w:t>
      </w:r>
      <w:hyperlink r:id="rId52">
        <w:r>
          <w:rPr>
            <w:rStyle w:val="Hyperlink"/>
          </w:rPr>
          <w:t xml:space="preserve">A critical review of pacific salmon marine research relating to climate</w:t>
        </w:r>
      </w:hyperlink>
      <w:r>
        <w:t xml:space="preserve">. ICES Journal of Marine Science 66(10): 2195–2204.</w:t>
      </w:r>
    </w:p>
    <w:bookmarkEnd w:id="53"/>
    <w:bookmarkStart w:id="55" w:name="ref-crozier2025"/>
    <w:p>
      <w:pPr>
        <w:pStyle w:val="Bibliography"/>
      </w:pPr>
      <w:r>
        <w:t xml:space="preserve">Crozier, L.G., and Siegel, J.E. (In press).</w:t>
      </w:r>
      <w:r>
        <w:t xml:space="preserve"> </w:t>
      </w:r>
      <w:hyperlink r:id="rId54">
        <w:r>
          <w:rPr>
            <w:rStyle w:val="Hyperlink"/>
          </w:rPr>
          <w:t xml:space="preserve">From threats to solutions: A literature review of climate adaptation in anadromous salmon and trout</w:t>
        </w:r>
      </w:hyperlink>
      <w:r>
        <w:t xml:space="preserve">. Ecosphere 16(1): e70054.</w:t>
      </w:r>
    </w:p>
    <w:bookmarkEnd w:id="55"/>
    <w:bookmarkStart w:id="57"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6">
        <w:r>
          <w:rPr>
            <w:rStyle w:val="Hyperlink"/>
          </w:rPr>
          <w:t xml:space="preserve">Climate vulnerability assessment for pacific salmon and steelhead in the california current large marine ecosystem</w:t>
        </w:r>
      </w:hyperlink>
      <w:r>
        <w:t xml:space="preserve">. PLoS ONE 14(7).</w:t>
      </w:r>
    </w:p>
    <w:bookmarkEnd w:id="57"/>
    <w:bookmarkStart w:id="58" w:name="ref-grant2019"/>
    <w:p>
      <w:pPr>
        <w:pStyle w:val="Bibliography"/>
      </w:pPr>
      <w:r>
        <w:t xml:space="preserve">Grant, S.C.H., MacDonald, B.L., and Winston, M.L. (In press). State of canadian pacific salmon: Responses to changing climate and habitats.</w:t>
      </w:r>
    </w:p>
    <w:bookmarkEnd w:id="58"/>
    <w:bookmarkStart w:id="59"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9"/>
    <w:bookmarkStart w:id="60" w:name="ref-macdonald2023"/>
    <w:p>
      <w:pPr>
        <w:pStyle w:val="Bibliography"/>
      </w:pPr>
      <w:r>
        <w:t xml:space="preserve">Macdonald, B., and Grant, S.C.H. (In press). State of canadian pacific salmon: Considerations for pacific salmon management in a changing climate. : 27 p.</w:t>
      </w:r>
    </w:p>
    <w:bookmarkEnd w:id="60"/>
    <w:bookmarkStart w:id="62" w:name="ref-mantua2010"/>
    <w:p>
      <w:pPr>
        <w:pStyle w:val="Bibliography"/>
      </w:pPr>
      <w:r>
        <w:t xml:space="preserve">Mantua, N., Tohver, I., and Hamlet, A. (In press).</w:t>
      </w:r>
      <w:r>
        <w:t xml:space="preserve"> </w:t>
      </w:r>
      <w:hyperlink r:id="rId61">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62"/>
    <w:bookmarkStart w:id="64"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63">
        <w:r>
          <w:rPr>
            <w:rStyle w:val="Hyperlink"/>
          </w:rPr>
          <w:t xml:space="preserve">Vulnerability to climate change of managed stocks in the california current large marine ecosystem</w:t>
        </w:r>
      </w:hyperlink>
      <w:r>
        <w:t xml:space="preserve">. Frontiers in Marine Science 10(February): 1–21.</w:t>
      </w:r>
    </w:p>
    <w:bookmarkEnd w:id="64"/>
    <w:bookmarkStart w:id="66"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5">
        <w:r>
          <w:rPr>
            <w:rStyle w:val="Hyperlink"/>
          </w:rPr>
          <w:t xml:space="preserve">Future of pacific salmon in the face of environmental change: Lessons from one of the world’s remaining productive salmon regions</w:t>
        </w:r>
      </w:hyperlink>
      <w:r>
        <w:t xml:space="preserve">. Fisheries 42(10): 538–553.</w:t>
      </w:r>
    </w:p>
    <w:bookmarkEnd w:id="66"/>
    <w:bookmarkEnd w:id="67"/>
    <w:p>
      <w:r>
        <w:br w:type="page"/>
      </w:r>
    </w:p>
    <w:bookmarkEnd w:id="68"/>
    <w:bookmarkStart w:id="463"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83"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01bd2e2-6395-44bf-9c4d-c1d0eb11cdd5" w:name="proj_2394"/>
      <w:r>
        <w:t xml:space="preserve">​</w:t>
      </w:r>
      <w:bookmarkEnd w:id="101bd2e2-6395-44bf-9c4d-c1d0eb11cdd5"/>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69"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9"/>
    <w:bookmarkStart w:id="70"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70"/>
    <w:bookmarkStart w:id="71"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71"/>
    <w:bookmarkStart w:id="78" w:name="tables-and-figures"/>
    <w:p>
      <w:pPr>
        <w:pStyle w:val="Heading4"/>
      </w:pPr>
      <w:r>
        <w:t xml:space="preserve">Tables and Figures</w:t>
      </w:r>
    </w:p>
    <w:p>
      <w:pPr>
        <w:pStyle w:val="CaptionedFigure"/>
      </w:pPr>
      <w:r>
        <w:drawing>
          <wp:inline>
            <wp:extent cx="5943600" cy="4243387"/>
            <wp:effectExtent b="0" l="0" r="0" t="0"/>
            <wp:docPr descr="Figure 1" title="" id="73" name="Picture"/>
            <a:graphic>
              <a:graphicData uri="http://schemas.openxmlformats.org/drawingml/2006/picture">
                <pic:pic>
                  <pic:nvPicPr>
                    <pic:cNvPr descr="C:/Users/ennsj/Documents/PSSI-final-tech-report/figures/project_figures/2394/Figure%201.png" id="74" name="Picture"/>
                    <pic:cNvPicPr>
                      <a:picLocks noChangeArrowheads="1" noChangeAspect="1"/>
                    </pic:cNvPicPr>
                  </pic:nvPicPr>
                  <pic:blipFill>
                    <a:blip r:embed="rId72"/>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76" name="Picture"/>
            <a:graphic>
              <a:graphicData uri="http://schemas.openxmlformats.org/drawingml/2006/picture">
                <pic:pic>
                  <pic:nvPicPr>
                    <pic:cNvPr descr="C:/Users/ennsj/Documents/PSSI-final-tech-report/figures/project_figures/2394/Figure%202.png" id="77" name="Picture"/>
                    <pic:cNvPicPr>
                      <a:picLocks noChangeArrowheads="1" noChangeAspect="1"/>
                    </pic:cNvPicPr>
                  </pic:nvPicPr>
                  <pic:blipFill>
                    <a:blip r:embed="rId75"/>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79"/>
    <w:bookmarkStart w:id="80"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80"/>
    <w:bookmarkStart w:id="82"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81">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r>
        <w:br w:type="page"/>
      </w:r>
    </w:p>
    <w:bookmarkEnd w:id="82"/>
    <w:bookmarkEnd w:id="83"/>
    <w:bookmarkStart w:id="96"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1a1d1ef-67b6-4a28-a8b3-20267f2296ce" w:name="proj_2400"/>
      <w:r>
        <w:t xml:space="preserve">​</w:t>
      </w:r>
      <w:bookmarkEnd w:id="a1a1d1ef-67b6-4a28-a8b3-20267f2296ce"/>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84"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84"/>
    <w:bookmarkStart w:id="85"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5"/>
    <w:bookmarkStart w:id="86"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6"/>
    <w:bookmarkStart w:id="93"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8" name="Picture"/>
            <a:graphic>
              <a:graphicData uri="http://schemas.openxmlformats.org/drawingml/2006/picture">
                <pic:pic>
                  <pic:nvPicPr>
                    <pic:cNvPr descr="C:/Users/ennsj/Documents/PSSI-final-tech-report/figures/project_figures/2400/Figure%201.png" id="89" name="Picture"/>
                    <pic:cNvPicPr>
                      <a:picLocks noChangeArrowheads="1" noChangeAspect="1"/>
                    </pic:cNvPicPr>
                  </pic:nvPicPr>
                  <pic:blipFill>
                    <a:blip r:embed="rId87"/>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91" name="Picture"/>
            <a:graphic>
              <a:graphicData uri="http://schemas.openxmlformats.org/drawingml/2006/picture">
                <pic:pic>
                  <pic:nvPicPr>
                    <pic:cNvPr descr="C:/Users/ennsj/Documents/PSSI-final-tech-report/figures/project_figures/2400/Figure%202.png" id="92" name="Picture"/>
                    <pic:cNvPicPr>
                      <a:picLocks noChangeArrowheads="1" noChangeAspect="1"/>
                    </pic:cNvPicPr>
                  </pic:nvPicPr>
                  <pic:blipFill>
                    <a:blip r:embed="rId90"/>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93"/>
    <w:bookmarkStart w:id="94"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94"/>
    <w:bookmarkStart w:id="95"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r>
        <w:br w:type="page"/>
      </w:r>
    </w:p>
    <w:bookmarkEnd w:id="95"/>
    <w:bookmarkEnd w:id="96"/>
    <w:bookmarkStart w:id="120"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360541d-0849-4ec6-81ec-199f4cef773d" w:name="proj_2401"/>
      <w:r>
        <w:t xml:space="preserve">​</w:t>
      </w:r>
      <w:bookmarkEnd w:id="f360541d-0849-4ec6-81ec-199f4cef773d"/>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97"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97"/>
    <w:bookmarkStart w:id="98"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98"/>
    <w:bookmarkStart w:id="99"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9"/>
    <w:bookmarkStart w:id="115"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101" name="Picture"/>
            <a:graphic>
              <a:graphicData uri="http://schemas.openxmlformats.org/drawingml/2006/picture">
                <pic:pic>
                  <pic:nvPicPr>
                    <pic:cNvPr descr="C:/Users/ennsj/Documents/PSSI-final-tech-report/figures/project_figures/2401/Figure%201.jpg" id="102" name="Picture"/>
                    <pic:cNvPicPr>
                      <a:picLocks noChangeArrowheads="1" noChangeAspect="1"/>
                    </pic:cNvPicPr>
                  </pic:nvPicPr>
                  <pic:blipFill>
                    <a:blip r:embed="rId100"/>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04" name="Picture"/>
            <a:graphic>
              <a:graphicData uri="http://schemas.openxmlformats.org/drawingml/2006/picture">
                <pic:pic>
                  <pic:nvPicPr>
                    <pic:cNvPr descr="C:/Users/ennsj/Documents/PSSI-final-tech-report/figures/project_figures/2401/Figure%202.png" id="105" name="Picture"/>
                    <pic:cNvPicPr>
                      <a:picLocks noChangeArrowheads="1" noChangeAspect="1"/>
                    </pic:cNvPicPr>
                  </pic:nvPicPr>
                  <pic:blipFill>
                    <a:blip r:embed="rId103"/>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107" name="Picture"/>
            <a:graphic>
              <a:graphicData uri="http://schemas.openxmlformats.org/drawingml/2006/picture">
                <pic:pic>
                  <pic:nvPicPr>
                    <pic:cNvPr descr="C:/Users/ennsj/Documents/PSSI-final-tech-report/figures/project_figures/2401/Figure%203.png" id="108" name="Picture"/>
                    <pic:cNvPicPr>
                      <a:picLocks noChangeArrowheads="1" noChangeAspect="1"/>
                    </pic:cNvPicPr>
                  </pic:nvPicPr>
                  <pic:blipFill>
                    <a:blip r:embed="rId106"/>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110" name="Picture"/>
            <a:graphic>
              <a:graphicData uri="http://schemas.openxmlformats.org/drawingml/2006/picture">
                <pic:pic>
                  <pic:nvPicPr>
                    <pic:cNvPr descr="C:/Users/ennsj/Documents/PSSI-final-tech-report/figures/project_figures/2401/Figure%204.png" id="111" name="Picture"/>
                    <pic:cNvPicPr>
                      <a:picLocks noChangeArrowheads="1" noChangeAspect="1"/>
                    </pic:cNvPicPr>
                  </pic:nvPicPr>
                  <pic:blipFill>
                    <a:blip r:embed="rId109"/>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113" name="Picture"/>
            <a:graphic>
              <a:graphicData uri="http://schemas.openxmlformats.org/drawingml/2006/picture">
                <pic:pic>
                  <pic:nvPicPr>
                    <pic:cNvPr descr="C:/Users/ennsj/Documents/PSSI-final-tech-report/figures/project_figures/2401/Figure%205.png" id="114" name="Picture"/>
                    <pic:cNvPicPr>
                      <a:picLocks noChangeArrowheads="1" noChangeAspect="1"/>
                    </pic:cNvPicPr>
                  </pic:nvPicPr>
                  <pic:blipFill>
                    <a:blip r:embed="rId112"/>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15"/>
    <w:bookmarkStart w:id="116"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16"/>
    <w:bookmarkStart w:id="117"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17"/>
    <w:bookmarkStart w:id="119" w:name="references-1"/>
    <w:p>
      <w:pPr>
        <w:pStyle w:val="Heading4"/>
      </w:pPr>
      <w:r>
        <w:t xml:space="preserve">References</w:t>
      </w:r>
    </w:p>
    <w:p>
      <w:pPr>
        <w:pStyle w:val="Bibliography"/>
      </w:pPr>
      <w:hyperlink r:id="rId118">
        <w:r>
          <w:rPr>
            <w:rStyle w:val="Hyperlink"/>
          </w:rPr>
          <w:t xml:space="preserve">https://waves-vagues.dfo-mpo.gc.ca/library-bibliotheque/41053539.pdf</w:t>
        </w:r>
      </w:hyperlink>
    </w:p>
    <w:p>
      <w:pPr>
        <w:pStyle w:val="Bibliography"/>
      </w:pPr>
      <w:r>
        <w:t xml:space="preserve">Peer-reviewed journal publication (in progress)</w:t>
      </w:r>
    </w:p>
    <w:p>
      <w:r>
        <w:br w:type="page"/>
      </w:r>
    </w:p>
    <w:p>
      <w:r>
        <w:br w:type="page"/>
      </w:r>
    </w:p>
    <w:bookmarkEnd w:id="119"/>
    <w:bookmarkEnd w:id="120"/>
    <w:bookmarkStart w:id="140"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775cb2d-7038-45a0-9cab-262781fbe27b" w:name="proj_2404"/>
      <w:r>
        <w:t xml:space="preserve">​</w:t>
      </w:r>
      <w:bookmarkEnd w:id="0775cb2d-7038-45a0-9cab-262781fbe27b"/>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21"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25" name="Picture"/>
            <a:graphic>
              <a:graphicData uri="http://schemas.openxmlformats.org/drawingml/2006/picture">
                <pic:pic>
                  <pic:nvPicPr>
                    <pic:cNvPr descr="C:/Users/ennsj/Documents/PSSI-final-tech-report/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C:/Users/ennsj/Documents/PSSI-final-tech-report/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C:/Users/ennsj/Documents/PSSI-final-tech-report/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C:/Users/ennsj/Documents/PSSI-final-tech-report/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r>
        <w:br w:type="page"/>
      </w:r>
    </w:p>
    <w:bookmarkEnd w:id="139"/>
    <w:bookmarkEnd w:id="140"/>
    <w:bookmarkStart w:id="160"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a89e78d-f54d-46e3-8dff-d145a82c1dcb" w:name="proj_2405"/>
      <w:r>
        <w:t xml:space="preserve">​</w:t>
      </w:r>
      <w:bookmarkEnd w:id="da89e78d-f54d-46e3-8dff-d145a82c1dcb"/>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41"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C:/Users/ennsj/Documents/PSSI-final-tech-report/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C:/Users/ennsj/Documents/PSSI-final-tech-report/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C:/Users/ennsj/Documents/PSSI-final-tech-report/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C:/Users/ennsj/Documents/PSSI-final-tech-report/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57"/>
    <w:bookmarkStart w:id="158"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58"/>
    <w:bookmarkStart w:id="159"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 </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r>
        <w:br w:type="page"/>
      </w:r>
    </w:p>
    <w:bookmarkEnd w:id="159"/>
    <w:bookmarkEnd w:id="160"/>
    <w:bookmarkStart w:id="169"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4807382-4f20-4918-a571-7cd9d04269f6" w:name="proj_2406"/>
      <w:r>
        <w:t xml:space="preserve">​</w:t>
      </w:r>
      <w:bookmarkEnd w:id="24807382-4f20-4918-a571-7cd9d04269f6"/>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61"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61"/>
    <w:bookmarkStart w:id="162"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62"/>
    <w:bookmarkStart w:id="163"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63"/>
    <w:bookmarkStart w:id="164"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64"/>
    <w:bookmarkStart w:id="165"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65"/>
    <w:bookmarkStart w:id="168"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 </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66">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67">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r>
        <w:br w:type="page"/>
      </w:r>
    </w:p>
    <w:bookmarkEnd w:id="168"/>
    <w:bookmarkEnd w:id="169"/>
    <w:bookmarkStart w:id="174"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b272f81-4f11-46c8-9ea1-315228818039" w:name="proj_2407"/>
      <w:r>
        <w:t xml:space="preserve">​</w:t>
      </w:r>
      <w:bookmarkEnd w:id="1b272f81-4f11-46c8-9ea1-315228818039"/>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70"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70"/>
    <w:bookmarkStart w:id="171"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71"/>
    <w:bookmarkStart w:id="172"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72"/>
    <w:bookmarkStart w:id="173"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p>
      <w:r>
        <w:br w:type="page"/>
      </w:r>
    </w:p>
    <w:bookmarkEnd w:id="173"/>
    <w:bookmarkEnd w:id="174"/>
    <w:bookmarkStart w:id="187"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f3c01bb-86c3-4ff5-b51b-811138ca2c29" w:name="proj_2408"/>
      <w:r>
        <w:t xml:space="preserve">​</w:t>
      </w:r>
      <w:bookmarkEnd w:id="cf3c01bb-86c3-4ff5-b51b-811138ca2c29"/>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75"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5"/>
    <w:bookmarkStart w:id="176"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6"/>
    <w:bookmarkStart w:id="177"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7"/>
    <w:bookmarkStart w:id="178"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78"/>
    <w:bookmarkStart w:id="179"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79"/>
    <w:bookmarkStart w:id="180"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0"/>
    <w:bookmarkStart w:id="186"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1">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82">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3">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84">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5">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p>
      <w:r>
        <w:br w:type="page"/>
      </w:r>
    </w:p>
    <w:bookmarkEnd w:id="186"/>
    <w:bookmarkEnd w:id="187"/>
    <w:bookmarkStart w:id="195"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3e49d88-5197-4ce4-8a1e-60a9e5dc8aaf" w:name="proj_2409"/>
      <w:r>
        <w:t xml:space="preserve">​</w:t>
      </w:r>
      <w:bookmarkEnd w:id="a3e49d88-5197-4ce4-8a1e-60a9e5dc8aaf"/>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88"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88"/>
    <w:bookmarkStart w:id="189"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89"/>
    <w:bookmarkStart w:id="190"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90"/>
    <w:bookmarkStart w:id="191"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91"/>
    <w:bookmarkStart w:id="192"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92"/>
    <w:bookmarkStart w:id="193"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93"/>
    <w:bookmarkStart w:id="194"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 </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r>
        <w:br w:type="page"/>
      </w:r>
    </w:p>
    <w:bookmarkEnd w:id="194"/>
    <w:bookmarkEnd w:id="195"/>
    <w:bookmarkStart w:id="229"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83e64844-9604-4d33-881a-dd2e701f7d93" w:name="proj_2412"/>
      <w:r>
        <w:t xml:space="preserve">​</w:t>
      </w:r>
      <w:bookmarkEnd w:id="83e64844-9604-4d33-881a-dd2e701f7d93"/>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96"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96"/>
    <w:bookmarkStart w:id="197"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97"/>
    <w:bookmarkStart w:id="198"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98"/>
    <w:bookmarkStart w:id="211" w:name="tables-and-figures-7"/>
    <w:p>
      <w:pPr>
        <w:pStyle w:val="Heading4"/>
      </w:pPr>
      <w:r>
        <w:t xml:space="preserve">Tables and Figures</w:t>
      </w:r>
    </w:p>
    <w:p>
      <w:pPr>
        <w:pStyle w:val="CaptionedFigure"/>
      </w:pPr>
      <w:r>
        <w:drawing>
          <wp:inline>
            <wp:extent cx="5305425" cy="7067550"/>
            <wp:effectExtent b="0" l="0" r="0" t="0"/>
            <wp:docPr descr="Figure 1" title="" id="200" name="Picture"/>
            <a:graphic>
              <a:graphicData uri="http://schemas.openxmlformats.org/drawingml/2006/picture">
                <pic:pic>
                  <pic:nvPicPr>
                    <pic:cNvPr descr="C:/Users/ennsj/Documents/PSSI-final-tech-report/figures/project_figures/2412/Figure%201.jpg" id="201" name="Picture"/>
                    <pic:cNvPicPr>
                      <a:picLocks noChangeArrowheads="1" noChangeAspect="1"/>
                    </pic:cNvPicPr>
                  </pic:nvPicPr>
                  <pic:blipFill>
                    <a:blip r:embed="rId199"/>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03" name="Picture"/>
            <a:graphic>
              <a:graphicData uri="http://schemas.openxmlformats.org/drawingml/2006/picture">
                <pic:pic>
                  <pic:nvPicPr>
                    <pic:cNvPr descr="C:/Users/ennsj/Documents/PSSI-final-tech-report/figures/project_figures/2412/Figure%202.png" id="204" name="Picture"/>
                    <pic:cNvPicPr>
                      <a:picLocks noChangeArrowheads="1" noChangeAspect="1"/>
                    </pic:cNvPicPr>
                  </pic:nvPicPr>
                  <pic:blipFill>
                    <a:blip r:embed="rId202"/>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06" name="Picture"/>
            <a:graphic>
              <a:graphicData uri="http://schemas.openxmlformats.org/drawingml/2006/picture">
                <pic:pic>
                  <pic:nvPicPr>
                    <pic:cNvPr descr="C:/Users/ennsj/Documents/PSSI-final-tech-report/figures/project_figures/2412/Figure%203.png" id="207" name="Picture"/>
                    <pic:cNvPicPr>
                      <a:picLocks noChangeArrowheads="1" noChangeAspect="1"/>
                    </pic:cNvPicPr>
                  </pic:nvPicPr>
                  <pic:blipFill>
                    <a:blip r:embed="rId205"/>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09" name="Picture"/>
            <a:graphic>
              <a:graphicData uri="http://schemas.openxmlformats.org/drawingml/2006/picture">
                <pic:pic>
                  <pic:nvPicPr>
                    <pic:cNvPr descr="C:/Users/ennsj/Documents/PSSI-final-tech-report/figures/project_figures/2412/Figure%204.png" id="210" name="Picture"/>
                    <pic:cNvPicPr>
                      <a:picLocks noChangeArrowheads="1" noChangeAspect="1"/>
                    </pic:cNvPicPr>
                  </pic:nvPicPr>
                  <pic:blipFill>
                    <a:blip r:embed="rId208"/>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11"/>
    <w:bookmarkStart w:id="212"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12"/>
    <w:bookmarkStart w:id="213"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13"/>
    <w:bookmarkStart w:id="228"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14">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15">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16">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17">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18">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19">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20">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21">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22">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23">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24">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25">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26">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27">
        <w:r>
          <w:rPr>
            <w:rStyle w:val="Hyperlink"/>
          </w:rPr>
          <w:t xml:space="preserve">https://doi.org/10.1016/j.marpol.2019.02.035</w:t>
        </w:r>
      </w:hyperlink>
    </w:p>
    <w:p>
      <w:r>
        <w:br w:type="page"/>
      </w:r>
    </w:p>
    <w:p>
      <w:r>
        <w:br w:type="page"/>
      </w:r>
    </w:p>
    <w:bookmarkEnd w:id="228"/>
    <w:bookmarkEnd w:id="229"/>
    <w:bookmarkStart w:id="257"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f97642e-dbe4-4001-a283-6c22fea85246" w:name="proj_2416"/>
      <w:r>
        <w:t xml:space="preserve">​</w:t>
      </w:r>
      <w:bookmarkEnd w:id="ef97642e-dbe4-4001-a283-6c22fea85246"/>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30"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30"/>
    <w:bookmarkStart w:id="231"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31"/>
    <w:bookmarkStart w:id="232"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32"/>
    <w:bookmarkStart w:id="248"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34" name="Picture"/>
            <a:graphic>
              <a:graphicData uri="http://schemas.openxmlformats.org/drawingml/2006/picture">
                <pic:pic>
                  <pic:nvPicPr>
                    <pic:cNvPr descr="C:/Users/ennsj/Documents/PSSI-final-tech-report/figures/project_figures/2416/Figure%201.png" id="235" name="Picture"/>
                    <pic:cNvPicPr>
                      <a:picLocks noChangeArrowheads="1" noChangeAspect="1"/>
                    </pic:cNvPicPr>
                  </pic:nvPicPr>
                  <pic:blipFill>
                    <a:blip r:embed="rId233"/>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37" name="Picture"/>
            <a:graphic>
              <a:graphicData uri="http://schemas.openxmlformats.org/drawingml/2006/picture">
                <pic:pic>
                  <pic:nvPicPr>
                    <pic:cNvPr descr="C:/Users/ennsj/Documents/PSSI-final-tech-report/figures/project_figures/2416/Figure%202a.png" id="238" name="Picture"/>
                    <pic:cNvPicPr>
                      <a:picLocks noChangeArrowheads="1" noChangeAspect="1"/>
                    </pic:cNvPicPr>
                  </pic:nvPicPr>
                  <pic:blipFill>
                    <a:blip r:embed="rId236"/>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40" name="Picture"/>
            <a:graphic>
              <a:graphicData uri="http://schemas.openxmlformats.org/drawingml/2006/picture">
                <pic:pic>
                  <pic:nvPicPr>
                    <pic:cNvPr descr="C:/Users/ennsj/Documents/PSSI-final-tech-report/figures/project_figures/2416/Figure%202b.png" id="241" name="Picture"/>
                    <pic:cNvPicPr>
                      <a:picLocks noChangeArrowheads="1" noChangeAspect="1"/>
                    </pic:cNvPicPr>
                  </pic:nvPicPr>
                  <pic:blipFill>
                    <a:blip r:embed="rId239"/>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43" name="Picture"/>
            <a:graphic>
              <a:graphicData uri="http://schemas.openxmlformats.org/drawingml/2006/picture">
                <pic:pic>
                  <pic:nvPicPr>
                    <pic:cNvPr descr="C:/Users/ennsj/Documents/PSSI-final-tech-report/figures/project_figures/2416/Figure%203a.png" id="244" name="Picture"/>
                    <pic:cNvPicPr>
                      <a:picLocks noChangeArrowheads="1" noChangeAspect="1"/>
                    </pic:cNvPicPr>
                  </pic:nvPicPr>
                  <pic:blipFill>
                    <a:blip r:embed="rId242"/>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46" name="Picture"/>
            <a:graphic>
              <a:graphicData uri="http://schemas.openxmlformats.org/drawingml/2006/picture">
                <pic:pic>
                  <pic:nvPicPr>
                    <pic:cNvPr descr="C:/Users/ennsj/Documents/PSSI-final-tech-report/figures/project_figures/2416/Figure%203b.png" id="247" name="Picture"/>
                    <pic:cNvPicPr>
                      <a:picLocks noChangeArrowheads="1" noChangeAspect="1"/>
                    </pic:cNvPicPr>
                  </pic:nvPicPr>
                  <pic:blipFill>
                    <a:blip r:embed="rId245"/>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48"/>
    <w:bookmarkStart w:id="249"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49"/>
    <w:bookmarkStart w:id="250"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50"/>
    <w:bookmarkStart w:id="256"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51">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52">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53">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54">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55">
        <w:r>
          <w:rPr>
            <w:rStyle w:val="Hyperlink"/>
          </w:rPr>
          <w:t xml:space="preserve">https://www.dfo-mpo.gc.ca/oceans/publications/soto-rceo/2024/pac-technical-report-rapport-technique-eng.html</w:t>
        </w:r>
      </w:hyperlink>
    </w:p>
    <w:p>
      <w:r>
        <w:br w:type="page"/>
      </w:r>
    </w:p>
    <w:p>
      <w:r>
        <w:br w:type="page"/>
      </w:r>
    </w:p>
    <w:bookmarkEnd w:id="256"/>
    <w:bookmarkEnd w:id="257"/>
    <w:bookmarkStart w:id="294"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821be2d0-2f50-4e63-bb19-6813f54506d1" w:name="proj_2417"/>
      <w:r>
        <w:t xml:space="preserve">​</w:t>
      </w:r>
      <w:bookmarkEnd w:id="821be2d0-2f50-4e63-bb19-6813f54506d1"/>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58"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58"/>
    <w:bookmarkStart w:id="259"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59"/>
    <w:bookmarkStart w:id="260"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60"/>
    <w:bookmarkStart w:id="261" w:name="tables-and-figures-9"/>
    <w:p>
      <w:pPr>
        <w:pStyle w:val="Heading4"/>
      </w:pPr>
      <w:r>
        <w:t xml:space="preserve">Tables and Figures</w:t>
      </w:r>
    </w:p>
    <w:p>
      <w:pPr>
        <w:pStyle w:val="BodyText"/>
      </w:pPr>
      <w:r>
        <w:t xml:space="preserve">See document attached.</w:t>
      </w:r>
    </w:p>
    <w:bookmarkEnd w:id="261"/>
    <w:bookmarkStart w:id="262"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62"/>
    <w:bookmarkStart w:id="263"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63"/>
    <w:bookmarkStart w:id="293"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64">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65">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66">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67">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68">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69">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70">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71">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72">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73">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74">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75">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76">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77">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78">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79">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80">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81">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82">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83">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84">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85">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86">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87">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88">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89">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90">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91">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92">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p>
      <w:r>
        <w:br w:type="page"/>
      </w:r>
    </w:p>
    <w:bookmarkEnd w:id="293"/>
    <w:bookmarkEnd w:id="294"/>
    <w:bookmarkStart w:id="335"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ea485e3-7cc6-4d6a-8fd7-9ed7b0875c07" w:name="proj_2418"/>
      <w:r>
        <w:t xml:space="preserve">​</w:t>
      </w:r>
      <w:bookmarkEnd w:id="bea485e3-7cc6-4d6a-8fd7-9ed7b0875c07"/>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95"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95"/>
    <w:bookmarkStart w:id="296"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96"/>
    <w:bookmarkStart w:id="297"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97"/>
    <w:bookmarkStart w:id="298" w:name="tables-and-figures-10"/>
    <w:p>
      <w:pPr>
        <w:pStyle w:val="Heading4"/>
      </w:pPr>
      <w:r>
        <w:t xml:space="preserve">Tables and Figures</w:t>
      </w:r>
    </w:p>
    <w:p>
      <w:pPr>
        <w:pStyle w:val="BodyText"/>
      </w:pPr>
      <w:r>
        <w:t xml:space="preserve">See attached.</w:t>
      </w:r>
    </w:p>
    <w:bookmarkEnd w:id="298"/>
    <w:bookmarkStart w:id="299"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99"/>
    <w:bookmarkStart w:id="300"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00"/>
    <w:bookmarkStart w:id="334"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301">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302">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303">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04">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305">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306">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307">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08">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09">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10">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311">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12">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13">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314">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15">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16">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17">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18">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19">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20">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21">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22">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23">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24">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25">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26">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27">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28">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29">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30">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31">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32">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33">
        <w:r>
          <w:rPr>
            <w:rStyle w:val="Hyperlink"/>
          </w:rPr>
          <w:t xml:space="preserve">doi:10.1577/H03-074.1</w:t>
        </w:r>
      </w:hyperlink>
      <w:r>
        <w:t xml:space="preserve">.</w:t>
      </w:r>
    </w:p>
    <w:p>
      <w:r>
        <w:br w:type="page"/>
      </w:r>
    </w:p>
    <w:p>
      <w:r>
        <w:br w:type="page"/>
      </w:r>
    </w:p>
    <w:bookmarkEnd w:id="334"/>
    <w:bookmarkEnd w:id="335"/>
    <w:bookmarkStart w:id="355"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51eb91a-cf59-492d-a424-8251d0fb0e55" w:name="proj_2421"/>
      <w:r>
        <w:t xml:space="preserve">​</w:t>
      </w:r>
      <w:bookmarkEnd w:id="051eb91a-cf59-492d-a424-8251d0fb0e55"/>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36"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36"/>
    <w:bookmarkStart w:id="337"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37"/>
    <w:bookmarkStart w:id="338"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38"/>
    <w:bookmarkStart w:id="339"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39"/>
    <w:bookmarkStart w:id="340"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40"/>
    <w:bookmarkStart w:id="341"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41"/>
    <w:bookmarkStart w:id="354"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42">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43">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44">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45">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46">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7">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8">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9">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50">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51">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52">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53">
        <w:r>
          <w:rPr>
            <w:rStyle w:val="Hyperlink"/>
          </w:rPr>
          <w:t xml:space="preserve">doi:10.1111/j.1439-0426.2012.01989.x</w:t>
        </w:r>
      </w:hyperlink>
      <w:r>
        <w:t xml:space="preserve">.</w:t>
      </w:r>
    </w:p>
    <w:p>
      <w:r>
        <w:br w:type="page"/>
      </w:r>
    </w:p>
    <w:p>
      <w:r>
        <w:br w:type="page"/>
      </w:r>
    </w:p>
    <w:bookmarkEnd w:id="354"/>
    <w:bookmarkEnd w:id="355"/>
    <w:bookmarkStart w:id="362"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ca56d35-6a52-4bb8-ad51-0430547e1657" w:name="proj_2422"/>
      <w:r>
        <w:t xml:space="preserve">​</w:t>
      </w:r>
      <w:bookmarkEnd w:id="6ca56d35-6a52-4bb8-ad51-0430547e1657"/>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56"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56"/>
    <w:bookmarkStart w:id="357"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57"/>
    <w:bookmarkStart w:id="358"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58"/>
    <w:bookmarkStart w:id="359"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59"/>
    <w:bookmarkStart w:id="360"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60"/>
    <w:bookmarkStart w:id="361"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p>
      <w:r>
        <w:br w:type="page"/>
      </w:r>
    </w:p>
    <w:bookmarkEnd w:id="361"/>
    <w:bookmarkEnd w:id="362"/>
    <w:bookmarkStart w:id="370"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f9b20d6-3a87-4e27-8983-e2092ad2c704" w:name="proj_2424"/>
      <w:r>
        <w:t xml:space="preserve">​</w:t>
      </w:r>
      <w:bookmarkEnd w:id="4f9b20d6-3a87-4e27-8983-e2092ad2c704"/>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63"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63"/>
    <w:bookmarkStart w:id="364"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64"/>
    <w:bookmarkStart w:id="365"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65"/>
    <w:bookmarkStart w:id="366"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66"/>
    <w:bookmarkStart w:id="367"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67"/>
    <w:bookmarkStart w:id="368"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68"/>
    <w:bookmarkStart w:id="369"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r>
        <w:br w:type="page"/>
      </w:r>
    </w:p>
    <w:bookmarkEnd w:id="369"/>
    <w:bookmarkEnd w:id="370"/>
    <w:bookmarkStart w:id="383"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c960807-1daf-4bd5-9819-f62ef488c603" w:name="proj_2425"/>
      <w:r>
        <w:t xml:space="preserve">​</w:t>
      </w:r>
      <w:bookmarkEnd w:id="ec960807-1daf-4bd5-9819-f62ef488c603"/>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71"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71"/>
    <w:bookmarkStart w:id="372"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72"/>
    <w:bookmarkStart w:id="373"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73"/>
    <w:bookmarkStart w:id="374"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74"/>
    <w:bookmarkStart w:id="375"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75"/>
    <w:bookmarkStart w:id="376"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76"/>
    <w:bookmarkStart w:id="382"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77">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78">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79">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80">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 </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Bibliography"/>
      </w:pPr>
      <w:hyperlink r:id="rId381">
        <w:r>
          <w:rPr>
            <w:rStyle w:val="Hyperlink"/>
          </w:rPr>
          <w:t xml:space="preserve">doi:10.1016/j.tree.2022.09.010</w:t>
        </w:r>
      </w:hyperlink>
    </w:p>
    <w:p>
      <w:r>
        <w:br w:type="page"/>
      </w:r>
    </w:p>
    <w:p>
      <w:r>
        <w:br w:type="page"/>
      </w:r>
    </w:p>
    <w:bookmarkEnd w:id="382"/>
    <w:bookmarkEnd w:id="383"/>
    <w:bookmarkStart w:id="392"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709afac-3582-4f72-902a-ff6e1e27486b" w:name="proj_2426"/>
      <w:r>
        <w:t xml:space="preserve">​</w:t>
      </w:r>
      <w:bookmarkEnd w:id="1709afac-3582-4f72-902a-ff6e1e27486b"/>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84"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84"/>
    <w:bookmarkStart w:id="385"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85"/>
    <w:bookmarkStart w:id="386"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86"/>
    <w:bookmarkStart w:id="387"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87"/>
    <w:bookmarkStart w:id="388"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88"/>
    <w:bookmarkStart w:id="389"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89"/>
    <w:bookmarkStart w:id="391"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90">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r>
        <w:br w:type="page"/>
      </w:r>
    </w:p>
    <w:bookmarkEnd w:id="391"/>
    <w:bookmarkEnd w:id="392"/>
    <w:bookmarkStart w:id="399"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7795666-6019-4c51-8314-442c40421287" w:name="proj_2430"/>
      <w:r>
        <w:t xml:space="preserve">​</w:t>
      </w:r>
      <w:bookmarkEnd w:id="27795666-6019-4c51-8314-442c40421287"/>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93"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93"/>
    <w:bookmarkStart w:id="394"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94"/>
    <w:bookmarkStart w:id="395"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95"/>
    <w:bookmarkStart w:id="396"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96"/>
    <w:bookmarkStart w:id="397"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97"/>
    <w:bookmarkStart w:id="398"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r>
        <w:br w:type="page"/>
      </w:r>
    </w:p>
    <w:bookmarkEnd w:id="398"/>
    <w:bookmarkEnd w:id="399"/>
    <w:bookmarkStart w:id="408"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2b49a49-4ec8-481e-9bc0-3d8c28807902" w:name="proj_2432"/>
      <w:r>
        <w:t xml:space="preserve">​</w:t>
      </w:r>
      <w:bookmarkEnd w:id="c2b49a49-4ec8-481e-9bc0-3d8c28807902"/>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400"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00"/>
    <w:bookmarkStart w:id="401"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01"/>
    <w:bookmarkStart w:id="402"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02"/>
    <w:bookmarkStart w:id="403"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03"/>
    <w:bookmarkStart w:id="404"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04"/>
    <w:bookmarkStart w:id="405"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405"/>
    <w:bookmarkStart w:id="407"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406">
        <w:r>
          <w:rPr>
            <w:rStyle w:val="Hyperlink"/>
          </w:rPr>
          <w:t xml:space="preserve">https://doi.org/10.1002/eap.70141</w:t>
        </w:r>
      </w:hyperlink>
    </w:p>
    <w:p>
      <w:r>
        <w:br w:type="page"/>
      </w:r>
    </w:p>
    <w:p>
      <w:r>
        <w:br w:type="page"/>
      </w:r>
    </w:p>
    <w:bookmarkEnd w:id="407"/>
    <w:bookmarkEnd w:id="408"/>
    <w:bookmarkStart w:id="416"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2fc3db3-06ed-4fda-8932-8815c70b2b01" w:name="proj_2433"/>
      <w:r>
        <w:t xml:space="preserve">​</w:t>
      </w:r>
      <w:bookmarkEnd w:id="62fc3db3-06ed-4fda-8932-8815c70b2b01"/>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409"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09"/>
    <w:bookmarkStart w:id="410"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10"/>
    <w:bookmarkStart w:id="411"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11"/>
    <w:bookmarkStart w:id="412"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412"/>
    <w:bookmarkStart w:id="413"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13"/>
    <w:bookmarkStart w:id="414"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414"/>
    <w:bookmarkStart w:id="415"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r>
        <w:br w:type="page"/>
      </w:r>
    </w:p>
    <w:bookmarkEnd w:id="415"/>
    <w:bookmarkEnd w:id="416"/>
    <w:bookmarkStart w:id="422"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69618c6-84c4-480b-b754-043c28e37126" w:name="proj_2436"/>
      <w:r>
        <w:t xml:space="preserve">​</w:t>
      </w:r>
      <w:bookmarkEnd w:id="169618c6-84c4-480b-b754-043c28e37126"/>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17"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17"/>
    <w:bookmarkStart w:id="418"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18"/>
    <w:bookmarkStart w:id="419"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19"/>
    <w:bookmarkStart w:id="420"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20"/>
    <w:bookmarkStart w:id="421"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p>
      <w:r>
        <w:br w:type="page"/>
      </w:r>
    </w:p>
    <w:bookmarkEnd w:id="421"/>
    <w:bookmarkEnd w:id="422"/>
    <w:bookmarkStart w:id="430"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310052c-86a9-458b-ac23-3ff124ff2e44" w:name="proj_2439"/>
      <w:r>
        <w:t xml:space="preserve">​</w:t>
      </w:r>
      <w:bookmarkEnd w:id="6310052c-86a9-458b-ac23-3ff124ff2e44"/>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23"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23"/>
    <w:bookmarkStart w:id="424"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24"/>
    <w:bookmarkStart w:id="425"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25"/>
    <w:bookmarkStart w:id="426"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26"/>
    <w:bookmarkStart w:id="427"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27"/>
    <w:bookmarkStart w:id="428"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28"/>
    <w:bookmarkStart w:id="429"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429"/>
    <w:bookmarkEnd w:id="430"/>
    <w:bookmarkStart w:id="438"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a66b012-0e36-4741-bf70-f24e20bd567b" w:name="proj_2442"/>
      <w:r>
        <w:t xml:space="preserve">​</w:t>
      </w:r>
      <w:bookmarkEnd w:id="9a66b012-0e36-4741-bf70-f24e20bd567b"/>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31"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31"/>
    <w:bookmarkStart w:id="432"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32"/>
    <w:bookmarkStart w:id="433"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33"/>
    <w:bookmarkStart w:id="434"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34"/>
    <w:bookmarkStart w:id="435"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35"/>
    <w:bookmarkStart w:id="436"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36"/>
    <w:bookmarkStart w:id="437" w:name="references-20"/>
    <w:p>
      <w:pPr>
        <w:pStyle w:val="Heading4"/>
      </w:pPr>
      <w:r>
        <w:t xml:space="preserve">References</w:t>
      </w:r>
    </w:p>
    <w:p>
      <w:pPr>
        <w:pStyle w:val="Bibliography"/>
      </w:pPr>
      <w:r>
        <w:t xml:space="preserve">None</w:t>
      </w:r>
    </w:p>
    <w:p>
      <w:r>
        <w:br w:type="page"/>
      </w:r>
    </w:p>
    <w:p>
      <w:r>
        <w:br w:type="page"/>
      </w:r>
    </w:p>
    <w:bookmarkEnd w:id="437"/>
    <w:bookmarkEnd w:id="438"/>
    <w:bookmarkStart w:id="445"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41a5e4e-3111-4928-b414-8cbada5abcdf" w:name="proj_2443"/>
      <w:r>
        <w:t xml:space="preserve">​</w:t>
      </w:r>
      <w:bookmarkEnd w:id="d41a5e4e-3111-4928-b414-8cbada5abcdf"/>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39"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39"/>
    <w:bookmarkStart w:id="440"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40"/>
    <w:bookmarkStart w:id="441"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41"/>
    <w:bookmarkStart w:id="442"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42"/>
    <w:bookmarkStart w:id="443"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43"/>
    <w:bookmarkStart w:id="444"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p>
      <w:r>
        <w:br w:type="page"/>
      </w:r>
    </w:p>
    <w:bookmarkEnd w:id="444"/>
    <w:bookmarkEnd w:id="445"/>
    <w:bookmarkStart w:id="453"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fbeaa93-1232-4ff7-aa6b-621ab698610a" w:name="proj_2448"/>
      <w:r>
        <w:t xml:space="preserve">​</w:t>
      </w:r>
      <w:bookmarkEnd w:id="1fbeaa93-1232-4ff7-aa6b-621ab698610a"/>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46"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46"/>
    <w:bookmarkStart w:id="447"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47"/>
    <w:bookmarkStart w:id="448"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48"/>
    <w:bookmarkStart w:id="449"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49"/>
    <w:bookmarkStart w:id="450"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50"/>
    <w:bookmarkStart w:id="452"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51">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r>
        <w:br w:type="page"/>
      </w:r>
    </w:p>
    <w:bookmarkEnd w:id="452"/>
    <w:bookmarkEnd w:id="453"/>
    <w:bookmarkStart w:id="462"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c952569-72c9-4a25-877d-a6653a2ea96d" w:name="proj_2449"/>
      <w:r>
        <w:t xml:space="preserve">​</w:t>
      </w:r>
      <w:bookmarkEnd w:id="ac952569-72c9-4a25-877d-a6653a2ea96d"/>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54"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54"/>
    <w:bookmarkStart w:id="459"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55">
        <w:r>
          <w:rPr>
            <w:rStyle w:val="Hyperlink"/>
          </w:rPr>
          <w:t xml:space="preserve">https://cran.rstudio.com/web/packages/salmonMSE/index.html</w:t>
        </w:r>
      </w:hyperlink>
    </w:p>
    <w:p>
      <w:pPr>
        <w:pStyle w:val="BodyText"/>
      </w:pPr>
      <w:r>
        <w:t xml:space="preserve">salmonMSE code Repository:</w:t>
      </w:r>
      <w:r>
        <w:t xml:space="preserve"> </w:t>
      </w:r>
      <w:hyperlink r:id="rId456">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57">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58">
        <w:r>
          <w:rPr>
            <w:rStyle w:val="Hyperlink"/>
          </w:rPr>
          <w:t xml:space="preserve">https://github.com/Pacific-salmon-assess/UpperSoG_Chinook</w:t>
        </w:r>
      </w:hyperlink>
    </w:p>
    <w:bookmarkEnd w:id="459"/>
    <w:bookmarkStart w:id="461"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60">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p>
      <w:r>
        <w:br w:type="page"/>
      </w:r>
    </w:p>
    <w:p>
      <w:r>
        <w:br w:type="page"/>
      </w:r>
    </w:p>
    <w:bookmarkEnd w:id="461"/>
    <w:bookmarkEnd w:id="462"/>
    <w:bookmarkEnd w:id="463"/>
    <w:bookmarkStart w:id="464"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p>
      <w:r>
        <w:br w:type="page"/>
      </w:r>
    </w:p>
    <w:bookmarkEnd w:id="464"/>
    <w:bookmarkStart w:id="465"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465"/>
    <w:bookmarkStart w:id="470" w:name="sec:dfo-science-project-summary"/>
    <w:p>
      <w:pPr>
        <w:pStyle w:val="Heading1"/>
      </w:pPr>
      <w:r>
        <w:t xml:space="preserve">Appendix C: Summary of DFO Science PSSI Data Projects</w:t>
      </w:r>
    </w:p>
    <w:bookmarkStart w:id="467"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66">
        <w:r>
          <w:rPr>
            <w:rStyle w:val="Hyperlink"/>
          </w:rPr>
          <w:t xml:space="preserve">STREAM</w:t>
        </w:r>
      </w:hyperlink>
      <w:r>
        <w:t xml:space="preserve">) Platform is a new online resource that helps improve how salmon escapement information is collected, shared, and understood.</w:t>
      </w:r>
      <w:r>
        <w:t xml:space="preserve"> </w:t>
      </w:r>
      <w:hyperlink r:id="rId466">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70"/>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3fc32fd1-a574-48dd-97d1-d4849d37db7c"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3fc32fd1-a574-48dd-97d1-d4849d37db7c"/>
      <w:r>
        <w:rPr>
          <w:rFonts/>
          <w:b w:val="false"/>
          <w:strike w:val="false"/>
        </w:rPr>
        <w:t xml:space="preserve">. </w:t>
      </w:r>
      <w:r>
        <w:t xml:space="preserve">Figure 1 - Screen capture of the Salmon Tracking Escapement Assessment and Management (STREAM) Platform with the table of contents visible.</w:t>
      </w:r>
    </w:p>
    <w:bookmarkEnd w:id="467"/>
    <w:bookmarkStart w:id="469" w:name="salmon-space"/>
    <w:p>
      <w:pPr>
        <w:pStyle w:val="Heading4"/>
      </w:pPr>
      <w:r>
        <w:t xml:space="preserve">2. Salmon Space</w:t>
      </w:r>
    </w:p>
    <w:p>
      <w:pPr>
        <w:pStyle w:val="BodyText"/>
      </w:pPr>
      <w:hyperlink r:id="rId468">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71"/>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6e014194-e470-43fa-a26d-76f2055d285f"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6e014194-e470-43fa-a26d-76f2055d285f"/>
      <w:r>
        <w:rPr>
          <w:rFonts/>
          <w:b w:val="false"/>
          <w:strike w:val="false"/>
        </w:rPr>
        <w:t xml:space="preserve">. </w:t>
      </w:r>
      <w:r>
        <w:t xml:space="preserve">Figure 2 - Screen capture of Salmon Space showing the Osoyoos-Skaha-Okanagan Sockeye conservation unit (highlighted) with associated information displayed in a pop-up.</w:t>
      </w:r>
    </w:p>
    <w:p>
      <w:r>
        <w:br w:type="page"/>
      </w:r>
    </w:p>
    <w:bookmarkEnd w:id="469"/>
    <w:bookmarkEnd w:id="470"/>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72" Type="http://schemas.openxmlformats.org/officeDocument/2006/relationships/image" Target="media/rId72.png"/>
<Relationship Id="rId75" Type="http://schemas.openxmlformats.org/officeDocument/2006/relationships/image" Target="media/rId75.png"/>
<Relationship Id="rId87" Type="http://schemas.openxmlformats.org/officeDocument/2006/relationships/image" Target="media/rId87.png"/>
<Relationship Id="rId90" Type="http://schemas.openxmlformats.org/officeDocument/2006/relationships/image" Target="media/rId90.png"/>
<Relationship Id="rId100" Type="http://schemas.openxmlformats.org/officeDocument/2006/relationships/image" Target="media/rId100.jpg"/>
<Relationship Id="rId103" Type="http://schemas.openxmlformats.org/officeDocument/2006/relationships/image" Target="media/rId103.png"/>
<Relationship Id="rId106" Type="http://schemas.openxmlformats.org/officeDocument/2006/relationships/image" Target="media/rId106.png"/>
<Relationship Id="rId109" Type="http://schemas.openxmlformats.org/officeDocument/2006/relationships/image" Target="media/rId109.png"/>
<Relationship Id="rId112" Type="http://schemas.openxmlformats.org/officeDocument/2006/relationships/image" Target="media/rId112.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99" Type="http://schemas.openxmlformats.org/officeDocument/2006/relationships/image" Target="media/rId199.jpg"/>
<Relationship Id="rId202" Type="http://schemas.openxmlformats.org/officeDocument/2006/relationships/image" Target="media/rId202.png"/>
<Relationship Id="rId205" Type="http://schemas.openxmlformats.org/officeDocument/2006/relationships/image" Target="media/rId205.png"/>
<Relationship Id="rId208" Type="http://schemas.openxmlformats.org/officeDocument/2006/relationships/image" Target="media/rId208.pn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42" Type="http://schemas.openxmlformats.org/officeDocument/2006/relationships/image" Target="media/rId242.png"/>
<Relationship Id="rId245" Type="http://schemas.openxmlformats.org/officeDocument/2006/relationships/image" Target="media/rId245.png"/>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 Id="rId469" Type="http://schemas.openxmlformats.org/officeDocument/2006/relationships/image" Target="media/ef87a10623027a625a4e7ebd672c4ec3a12a1260.png"/>
<Relationship Id="rId470" Type="http://schemas.openxmlformats.org/officeDocument/2006/relationships/image" Target="media/9b4dd868628ed04817952d705d9d4d4ecb9e80e5.png"/>
<Relationship Id="rId471"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2026-02-03T18:12:52Z</dcterms:created>
  <dcterms:modified xsi:type="dcterms:W3CDTF">2026-02-03T10:13:02Z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