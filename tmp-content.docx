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8"/>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e927df95-09d1-4a06-bde9-e0c4825c565e"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e927df95-09d1-4a06-bde9-e0c4825c565e"/>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333361b-7109-412f-a197-996b130d9227"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333361b-7109-412f-a197-996b130d9227"/>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98238bc-2e8d-4b4c-80af-02cc9d6d6c06"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98238bc-2e8d-4b4c-80af-02cc9d6d6c06"/>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4a83f3bc-4a1a-4e6c-bff4-198f467ca1e7"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4a83f3bc-4a1a-4e6c-bff4-198f467ca1e7"/>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cfd1fa5-1a4a-40ae-965e-32a3ab51a56c"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cfd1fa5-1a4a-40ae-965e-32a3ab51a56c"/>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e33ffea-0ffe-4de6-8cc8-828b8a468b4d"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e33ffea-0ffe-4de6-8cc8-828b8a468b4d"/>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84d062f-7ea6-4507-bffd-30709e77a39d"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84d062f-7ea6-4507-bffd-30709e77a39d"/>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df20785-3880-4429-a572-a1ed7ffea4de"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df20785-3880-4429-a572-a1ed7ffea4de"/>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deaa18c-e9e5-4f83-bb96-c27357e0b1ad"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deaa18c-e9e5-4f83-bb96-c27357e0b1ad"/>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71e0abf-7f40-4f3e-9fcd-4fd54f7b4557"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71e0abf-7f40-4f3e-9fcd-4fd54f7b4557"/>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1ca8fb0-9cfb-49d7-9fae-a99607037e59"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1ca8fb0-9cfb-49d7-9fae-a99607037e59"/>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90eb3acf-bb76-4c72-bd47-20281f3251bc"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90eb3acf-bb76-4c72-bd47-20281f3251bc"/>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9958a84-cfff-4f71-b2e3-a6cb1b6bfbb2"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9958a84-cfff-4f71-b2e3-a6cb1b6bfbb2"/>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bookmarkEnd w:id="68"/>
    <w:bookmarkStart w:id="462"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2786cc0-f477-4ebc-8096-31aa7d9eaceb" w:name="proj_2394"/>
      <w:r>
        <w:t xml:space="preserve">​</w:t>
      </w:r>
      <w:bookmarkEnd w:id="d2786cc0-f477-4ebc-8096-31aa7d9eaceb"/>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83a4746-f0cf-40d9-8350-f7a76aea5e66" w:name="proj_2400"/>
      <w:r>
        <w:t xml:space="preserve">​</w:t>
      </w:r>
      <w:bookmarkEnd w:id="b83a4746-f0cf-40d9-8350-f7a76aea5e66"/>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b7bfe43-c8c2-44c1-aace-c0e1f66143ba" w:name="proj_2401"/>
      <w:r>
        <w:t xml:space="preserve">​</w:t>
      </w:r>
      <w:bookmarkEnd w:id="5b7bfe43-c8c2-44c1-aace-c0e1f66143ba"/>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3756497-e416-4e1f-8403-3cc9654cfb22" w:name="proj_2404"/>
      <w:r>
        <w:t xml:space="preserve">​</w:t>
      </w:r>
      <w:bookmarkEnd w:id="c3756497-e416-4e1f-8403-3cc9654cfb22"/>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9963963-1b86-4e30-85d4-4bd8907ee9c2" w:name="proj_2405"/>
      <w:r>
        <w:t xml:space="preserve">​</w:t>
      </w:r>
      <w:bookmarkEnd w:id="59963963-1b86-4e30-85d4-4bd8907ee9c2"/>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1bc164-bb66-452a-bdae-6af17d268b68" w:name="proj_2406"/>
      <w:r>
        <w:t xml:space="preserve">​</w:t>
      </w:r>
      <w:bookmarkEnd w:id="171bc164-bb66-452a-bdae-6af17d268b68"/>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b56e622-f721-45c9-8c9f-dfd2c690ef0e" w:name="proj_2407"/>
      <w:r>
        <w:t xml:space="preserve">​</w:t>
      </w:r>
      <w:bookmarkEnd w:id="ab56e622-f721-45c9-8c9f-dfd2c690ef0e"/>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1a2373b-e343-482b-a79b-1e34b57d4b1c" w:name="proj_2408"/>
      <w:r>
        <w:t xml:space="preserve">​</w:t>
      </w:r>
      <w:bookmarkEnd w:id="01a2373b-e343-482b-a79b-1e34b57d4b1c"/>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8ecd188-706d-4400-9c0a-bdef8f5dcfd3" w:name="proj_2409"/>
      <w:r>
        <w:t xml:space="preserve">​</w:t>
      </w:r>
      <w:bookmarkEnd w:id="f8ecd188-706d-4400-9c0a-bdef8f5dcfd3"/>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628871-0d0c-4276-aaac-17242ba6a573" w:name="proj_2412"/>
      <w:r>
        <w:t xml:space="preserve">​</w:t>
      </w:r>
      <w:bookmarkEnd w:id="d3628871-0d0c-4276-aaac-17242ba6a573"/>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537387-29cb-424c-832d-0cd004668034" w:name="proj_2416"/>
      <w:r>
        <w:t xml:space="preserve">​</w:t>
      </w:r>
      <w:bookmarkEnd w:id="d4537387-29cb-424c-832d-0cd004668034"/>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bdde5f5-846f-4f46-97ac-002e95b7942c" w:name="proj_2417"/>
      <w:r>
        <w:t xml:space="preserve">​</w:t>
      </w:r>
      <w:bookmarkEnd w:id="ebdde5f5-846f-4f46-97ac-002e95b7942c"/>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dce5c0d-9694-412d-92bf-97a86dbb3a03" w:name="proj_2418"/>
      <w:r>
        <w:t xml:space="preserve">​</w:t>
      </w:r>
      <w:bookmarkEnd w:id="7dce5c0d-9694-412d-92bf-97a86dbb3a03"/>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1612077-93a9-485b-9fea-2494ec9df853" w:name="proj_2421"/>
      <w:r>
        <w:t xml:space="preserve">​</w:t>
      </w:r>
      <w:bookmarkEnd w:id="91612077-93a9-485b-9fea-2494ec9df853"/>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83f463f-1331-4a7a-8745-51fe50a7723e" w:name="proj_2422"/>
      <w:r>
        <w:t xml:space="preserve">​</w:t>
      </w:r>
      <w:bookmarkEnd w:id="783f463f-1331-4a7a-8745-51fe50a7723e"/>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a48dae-3cf2-4f69-a926-37445c167132" w:name="proj_2424"/>
      <w:r>
        <w:t xml:space="preserve">​</w:t>
      </w:r>
      <w:bookmarkEnd w:id="d3a48dae-3cf2-4f69-a926-37445c167132"/>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69"/>
    <w:bookmarkEnd w:id="370"/>
    <w:bookmarkStart w:id="382"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c355cce-c090-434c-bdeb-f6f1b52ec3a4" w:name="proj_2425"/>
      <w:r>
        <w:t xml:space="preserve">​</w:t>
      </w:r>
      <w:bookmarkEnd w:id="dc355cce-c090-434c-bdeb-f6f1b52ec3a4"/>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1"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81"/>
    <w:bookmarkEnd w:id="382"/>
    <w:bookmarkStart w:id="391"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1f1ed53-7e99-48b4-b27d-256bcee3d2fb" w:name="proj_2426"/>
      <w:r>
        <w:t xml:space="preserve">​</w:t>
      </w:r>
      <w:bookmarkEnd w:id="e1f1ed53-7e99-48b4-b27d-256bcee3d2fb"/>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3"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3"/>
    <w:bookmarkStart w:id="384"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4"/>
    <w:bookmarkStart w:id="385"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5"/>
    <w:bookmarkStart w:id="386"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6"/>
    <w:bookmarkStart w:id="387"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7"/>
    <w:bookmarkStart w:id="388"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8"/>
    <w:bookmarkStart w:id="390"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89">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90"/>
    <w:bookmarkEnd w:id="391"/>
    <w:bookmarkStart w:id="398"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b8bc184-7df9-42d3-a4ec-c875d51758b8" w:name="proj_2430"/>
      <w:r>
        <w:t xml:space="preserve">​</w:t>
      </w:r>
      <w:bookmarkEnd w:id="0b8bc184-7df9-42d3-a4ec-c875d51758b8"/>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2"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2"/>
    <w:bookmarkStart w:id="393"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3"/>
    <w:bookmarkStart w:id="394"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4"/>
    <w:bookmarkStart w:id="395"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5"/>
    <w:bookmarkStart w:id="396"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6"/>
    <w:bookmarkStart w:id="397"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97"/>
    <w:bookmarkEnd w:id="398"/>
    <w:bookmarkStart w:id="407"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e1c10b-71c4-4fac-a335-3e073bc60e5b" w:name="proj_2432"/>
      <w:r>
        <w:t xml:space="preserve">​</w:t>
      </w:r>
      <w:bookmarkEnd w:id="25e1c10b-71c4-4fac-a335-3e073bc60e5b"/>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99"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99"/>
    <w:bookmarkStart w:id="400"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0"/>
    <w:bookmarkStart w:id="401"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1"/>
    <w:bookmarkStart w:id="402"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2"/>
    <w:bookmarkStart w:id="403"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3"/>
    <w:bookmarkStart w:id="404"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4"/>
    <w:bookmarkStart w:id="406"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5">
        <w:r>
          <w:rPr>
            <w:rStyle w:val="Hyperlink"/>
          </w:rPr>
          <w:t xml:space="preserve">https://doi.org/10.1002/eap.70141</w:t>
        </w:r>
      </w:hyperlink>
    </w:p>
    <w:p>
      <w:r>
        <w:br w:type="page"/>
      </w:r>
    </w:p>
    <w:bookmarkEnd w:id="406"/>
    <w:bookmarkEnd w:id="407"/>
    <w:bookmarkStart w:id="415"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159620b-36c3-4a87-8c71-dec78ccabf7f" w:name="proj_2433"/>
      <w:r>
        <w:t xml:space="preserve">​</w:t>
      </w:r>
      <w:bookmarkEnd w:id="1159620b-36c3-4a87-8c71-dec78ccabf7f"/>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8"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8"/>
    <w:bookmarkStart w:id="409"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09"/>
    <w:bookmarkStart w:id="410"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0"/>
    <w:bookmarkStart w:id="411"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1"/>
    <w:bookmarkStart w:id="412"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2"/>
    <w:bookmarkStart w:id="413"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3"/>
    <w:bookmarkStart w:id="414"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414"/>
    <w:bookmarkEnd w:id="415"/>
    <w:bookmarkStart w:id="421"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d7c968d-57b9-42d9-82e6-2ace8e21b68d" w:name="proj_2436"/>
      <w:r>
        <w:t xml:space="preserve">​</w:t>
      </w:r>
      <w:bookmarkEnd w:id="5d7c968d-57b9-42d9-82e6-2ace8e21b68d"/>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6"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6"/>
    <w:bookmarkStart w:id="417"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7"/>
    <w:bookmarkStart w:id="418"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8"/>
    <w:bookmarkStart w:id="419"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19"/>
    <w:bookmarkStart w:id="420"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20"/>
    <w:bookmarkEnd w:id="421"/>
    <w:bookmarkStart w:id="429"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ce05567-97cc-4755-9047-3c8f509f92e6" w:name="proj_2439"/>
      <w:r>
        <w:t xml:space="preserve">​</w:t>
      </w:r>
      <w:bookmarkEnd w:id="4ce05567-97cc-4755-9047-3c8f509f92e6"/>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2"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2"/>
    <w:bookmarkStart w:id="423"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3"/>
    <w:bookmarkStart w:id="424"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4"/>
    <w:bookmarkStart w:id="425"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5"/>
    <w:bookmarkStart w:id="426"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6"/>
    <w:bookmarkStart w:id="427"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7"/>
    <w:bookmarkStart w:id="428"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28"/>
    <w:bookmarkEnd w:id="429"/>
    <w:bookmarkStart w:id="437"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6fca75b-8722-4861-a052-a086702b7fa2" w:name="proj_2442"/>
      <w:r>
        <w:t xml:space="preserve">​</w:t>
      </w:r>
      <w:bookmarkEnd w:id="56fca75b-8722-4861-a052-a086702b7fa2"/>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0"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0"/>
    <w:bookmarkStart w:id="431"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1"/>
    <w:bookmarkStart w:id="432"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2"/>
    <w:bookmarkStart w:id="433"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3"/>
    <w:bookmarkStart w:id="434"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4"/>
    <w:bookmarkStart w:id="435"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5"/>
    <w:bookmarkStart w:id="436" w:name="references-20"/>
    <w:p>
      <w:pPr>
        <w:pStyle w:val="Heading4"/>
      </w:pPr>
      <w:r>
        <w:t xml:space="preserve">References</w:t>
      </w:r>
    </w:p>
    <w:p>
      <w:pPr>
        <w:pStyle w:val="Bibliography"/>
      </w:pPr>
      <w:r>
        <w:t xml:space="preserve">None</w:t>
      </w:r>
    </w:p>
    <w:p>
      <w:r>
        <w:br w:type="page"/>
      </w:r>
    </w:p>
    <w:bookmarkEnd w:id="436"/>
    <w:bookmarkEnd w:id="437"/>
    <w:bookmarkStart w:id="444"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bb28eab-a1dd-46a1-b82f-ef6bb6c20ea1" w:name="proj_2443"/>
      <w:r>
        <w:t xml:space="preserve">​</w:t>
      </w:r>
      <w:bookmarkEnd w:id="bbb28eab-a1dd-46a1-b82f-ef6bb6c20ea1"/>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8"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8"/>
    <w:bookmarkStart w:id="439"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39"/>
    <w:bookmarkStart w:id="440"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0"/>
    <w:bookmarkStart w:id="441"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1"/>
    <w:bookmarkStart w:id="442"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2"/>
    <w:bookmarkStart w:id="443"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43"/>
    <w:bookmarkEnd w:id="444"/>
    <w:bookmarkStart w:id="452"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3b2ea5d-2124-43c8-8884-6af16e3cd044" w:name="proj_2448"/>
      <w:r>
        <w:t xml:space="preserve">​</w:t>
      </w:r>
      <w:bookmarkEnd w:id="d3b2ea5d-2124-43c8-8884-6af16e3cd044"/>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5"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5"/>
    <w:bookmarkStart w:id="446"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6"/>
    <w:bookmarkStart w:id="447"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7"/>
    <w:bookmarkStart w:id="448"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8"/>
    <w:bookmarkStart w:id="449"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49"/>
    <w:bookmarkStart w:id="451"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0">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51"/>
    <w:bookmarkEnd w:id="452"/>
    <w:bookmarkStart w:id="461"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208903f-90ff-4eeb-8991-f4d7ce39db54" w:name="proj_2449"/>
      <w:r>
        <w:t xml:space="preserve">​</w:t>
      </w:r>
      <w:bookmarkEnd w:id="b208903f-90ff-4eeb-8991-f4d7ce39db54"/>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3"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3"/>
    <w:bookmarkStart w:id="458"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4">
        <w:r>
          <w:rPr>
            <w:rStyle w:val="Hyperlink"/>
          </w:rPr>
          <w:t xml:space="preserve">https://cran.rstudio.com/web/packages/salmonMSE/index.html</w:t>
        </w:r>
      </w:hyperlink>
    </w:p>
    <w:p>
      <w:pPr>
        <w:pStyle w:val="BodyText"/>
      </w:pPr>
      <w:r>
        <w:t xml:space="preserve">salmonMSE code Repository:</w:t>
      </w:r>
      <w:r>
        <w:t xml:space="preserve"> </w:t>
      </w:r>
      <w:hyperlink r:id="rId455">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6">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7">
        <w:r>
          <w:rPr>
            <w:rStyle w:val="Hyperlink"/>
          </w:rPr>
          <w:t xml:space="preserve">https://github.com/Pacific-salmon-assess/UpperSoG_Chinook</w:t>
        </w:r>
      </w:hyperlink>
    </w:p>
    <w:bookmarkEnd w:id="458"/>
    <w:bookmarkStart w:id="460"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59">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60"/>
    <w:bookmarkEnd w:id="461"/>
    <w:bookmarkEnd w:id="462"/>
    <w:bookmarkStart w:id="463"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63"/>
    <w:bookmarkStart w:id="464"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64"/>
    <w:bookmarkStart w:id="469" w:name="sec:dfo-science-project-summary"/>
    <w:p>
      <w:pPr>
        <w:pStyle w:val="Heading1"/>
      </w:pPr>
      <w:r>
        <w:t xml:space="preserve">Appendix C: Summary of DFO Science PSSI Data Projects</w:t>
      </w:r>
    </w:p>
    <w:bookmarkStart w:id="466"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5">
        <w:r>
          <w:rPr>
            <w:rStyle w:val="Hyperlink"/>
          </w:rPr>
          <w:t xml:space="preserve">STREAM</w:t>
        </w:r>
      </w:hyperlink>
      <w:r>
        <w:t xml:space="preserve">) Platform is a new online resource that helps improve how salmon escapement information is collected, shared, and understood.</w:t>
      </w:r>
      <w:r>
        <w:t xml:space="preserve"> </w:t>
      </w:r>
      <w:hyperlink r:id="rId465">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b393d7e0-69f1-4182-b9e1-033e81edc699"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b393d7e0-69f1-4182-b9e1-033e81edc699"/>
      <w:r>
        <w:rPr>
          <w:rFonts/>
          <w:b w:val="false"/>
          <w:strike w:val="false"/>
        </w:rPr>
        <w:t xml:space="preserve">. </w:t>
      </w:r>
      <w:r>
        <w:t xml:space="preserve">Figure 1 - Screen capture of the Salmon Tracking Escapement Assessment and Management (STREAM) Platform with the table of contents visible.</w:t>
      </w:r>
    </w:p>
    <w:bookmarkEnd w:id="466"/>
    <w:bookmarkStart w:id="468" w:name="salmon-space"/>
    <w:p>
      <w:pPr>
        <w:pStyle w:val="Heading4"/>
      </w:pPr>
      <w:r>
        <w:t xml:space="preserve">2. Salmon Space</w:t>
      </w:r>
    </w:p>
    <w:p>
      <w:pPr>
        <w:pStyle w:val="BodyText"/>
      </w:pPr>
      <w:hyperlink r:id="rId467">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0569fe09-323d-4233-b754-d73bbaf59c56"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0569fe09-323d-4233-b754-d73bbaf59c56"/>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68"/>
    <w:bookmarkEnd w:id="469"/>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4"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5"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0"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7"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6" Type="http://schemas.openxmlformats.org/officeDocument/2006/relationships/hyperlink" Target="https://github.com/Blue-Matter/WCVI_Chinook" TargetMode="External"/>
<Relationship Id="rId455" Type="http://schemas.openxmlformats.org/officeDocument/2006/relationships/hyperlink" Target="https://github.com/Blue-Matter/salmonMSE" TargetMode="External"/>
<Relationship Id="rId457"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5"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59"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89"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8" Type="http://schemas.openxmlformats.org/officeDocument/2006/relationships/image" Target="media/ef87a10623027a625a4e7ebd672c4ec3a12a1260.png"/>
<Relationship Id="rId469" Type="http://schemas.openxmlformats.org/officeDocument/2006/relationships/image" Target="media/9b4dd868628ed04817952d705d9d4d4ecb9e80e5.png"/>
<Relationship Id="rId470"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4"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5"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0"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7"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6" Type="http://schemas.openxmlformats.org/officeDocument/2006/relationships/hyperlink" Target="https://github.com/Blue-Matter/WCVI_Chinook" TargetMode="External"/>
<Relationship Id="rId455" Type="http://schemas.openxmlformats.org/officeDocument/2006/relationships/hyperlink" Target="https://github.com/Blue-Matter/salmonMSE" TargetMode="External"/>
<Relationship Id="rId457"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5"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59"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89"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2026-02-03T17:55:16Z</dcterms:created>
  <dcterms:modified xsi:type="dcterms:W3CDTF">2026-02-03T09:55:26Z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