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p>
      <w:r>
        <w:br w:type="page"/>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45de539-2140-4438-a066-ce7a6641153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45de539-2140-4438-a066-ce7a66411530"/>
      <w:r>
        <w:rPr>
          <w:rFonts/>
          <w:b w:val="false"/>
          <w:strike w:val="false"/>
        </w:rPr>
        <w:t xml:space="preserve">. </w:t>
      </w:r>
      <w:r>
        <w:t xml:space="preserve">Focus categories for research.</w:t>
      </w:r>
    </w:p>
    <w:p>
      <w:r>
        <w:br w:type="page"/>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dd534f6-a0a5-49c8-88a2-bab1caedfb00"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dd534f6-a0a5-49c8-88a2-bab1caedfb00"/>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49d11b4-912d-4baa-a66a-89ca9e7c9e58"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49d11b4-912d-4baa-a66a-89ca9e7c9e58"/>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4772ea1-3c4b-43b9-9c5d-6b5295e6080c"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4772ea1-3c4b-43b9-9c5d-6b5295e6080c"/>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3db480b-af4e-4b9f-b801-9819c3507d45"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3db480b-af4e-4b9f-b801-9819c3507d45"/>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64620c5-5a29-4681-b0a9-705777f8b363"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64620c5-5a29-4681-b0a9-705777f8b363"/>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914f946-b77f-4d41-b6b6-0e67c2cc2778"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914f946-b77f-4d41-b6b6-0e67c2cc2778"/>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b98d5d9-b314-4692-b379-80074c46e89c"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b98d5d9-b314-4692-b379-80074c46e89c"/>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9dc502d-ea15-4d41-bc16-6006455d6a4f"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9dc502d-ea15-4d41-bc16-6006455d6a4f"/>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f6d6c34-8e1c-419c-acc8-2797f0ed362f"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f6d6c34-8e1c-419c-acc8-2797f0ed362f"/>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baf4b83-439a-423c-9ae0-36bdf1bb52cc"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baf4b83-439a-423c-9ae0-36bdf1bb52cc"/>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p>
      <w:r>
        <w:br w:type="page"/>
      </w:r>
    </w:p>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d42bd6f-77ab-4d1f-97b8-3eed34ea1bf5"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d42bd6f-77ab-4d1f-97b8-3eed34ea1bf5"/>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1e6fa66-014e-44f8-9237-98ec0b0a0a89"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1e6fa66-014e-44f8-9237-98ec0b0a0a89"/>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p>
      <w:r>
        <w:br w:type="page"/>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p>
      <w:r>
        <w:br w:type="page"/>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p>
      <w:r>
        <w:br w:type="page"/>
      </w:r>
    </w:p>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b0a3445-4469-44f4-899e-9d8bc3e113a9" w:name="proj_2394"/>
      <w:r>
        <w:t xml:space="preserve">​</w:t>
      </w:r>
      <w:bookmarkEnd w:id="bb0a3445-4469-44f4-899e-9d8bc3e113a9"/>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24076b4-31e6-49af-b11e-3f2b85426db7" w:name="proj_2400"/>
      <w:r>
        <w:t xml:space="preserve">​</w:t>
      </w:r>
      <w:bookmarkEnd w:id="924076b4-31e6-49af-b11e-3f2b85426db7"/>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da99df5-dab1-4edd-a704-7434364e0285" w:name="proj_2401"/>
      <w:r>
        <w:t xml:space="preserve">​</w:t>
      </w:r>
      <w:bookmarkEnd w:id="0da99df5-dab1-4edd-a704-7434364e0285"/>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2b78d0b-36ce-4760-94d8-3681ba657679" w:name="proj_2404"/>
      <w:r>
        <w:t xml:space="preserve">​</w:t>
      </w:r>
      <w:bookmarkEnd w:id="02b78d0b-36ce-4760-94d8-3681ba657679"/>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90a4d5b-204e-4f5d-83ac-499b6c271a5e" w:name="proj_2405"/>
      <w:r>
        <w:t xml:space="preserve">​</w:t>
      </w:r>
      <w:bookmarkEnd w:id="290a4d5b-204e-4f5d-83ac-499b6c271a5e"/>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64c824a-15ff-4c31-a966-4dd37754666d" w:name="proj_2406"/>
      <w:r>
        <w:t xml:space="preserve">​</w:t>
      </w:r>
      <w:bookmarkEnd w:id="064c824a-15ff-4c31-a966-4dd37754666d"/>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1b0ee6e-be77-42dc-964b-8534c2a107b5" w:name="proj_2407"/>
      <w:r>
        <w:t xml:space="preserve">​</w:t>
      </w:r>
      <w:bookmarkEnd w:id="b1b0ee6e-be77-42dc-964b-8534c2a107b5"/>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8f107fe-c0a6-4c14-8e9f-b01caea09b43" w:name="proj_2408"/>
      <w:r>
        <w:t xml:space="preserve">​</w:t>
      </w:r>
      <w:bookmarkEnd w:id="48f107fe-c0a6-4c14-8e9f-b01caea09b43"/>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b0005f-baae-44d8-9b6f-6c58abb720ce" w:name="proj_2409"/>
      <w:r>
        <w:t xml:space="preserve">​</w:t>
      </w:r>
      <w:bookmarkEnd w:id="9ab0005f-baae-44d8-9b6f-6c58abb720ce"/>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8ebfd0a-0712-40a7-9891-2469073f51cb" w:name="proj_2412"/>
      <w:r>
        <w:t xml:space="preserve">​</w:t>
      </w:r>
      <w:bookmarkEnd w:id="d8ebfd0a-0712-40a7-9891-2469073f51cb"/>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87c7ab3-4ca9-45c9-8d93-bfadfb9f2a54" w:name="proj_2416"/>
      <w:r>
        <w:t xml:space="preserve">​</w:t>
      </w:r>
      <w:bookmarkEnd w:id="e87c7ab3-4ca9-45c9-8d93-bfadfb9f2a54"/>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76d5837-7f10-48e5-b699-f42cab7a01ce" w:name="proj_2417"/>
      <w:r>
        <w:t xml:space="preserve">​</w:t>
      </w:r>
      <w:bookmarkEnd w:id="c76d5837-7f10-48e5-b699-f42cab7a01ce"/>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da95d43-ee3f-43cf-bb99-37d5aa64757f" w:name="proj_2418"/>
      <w:r>
        <w:t xml:space="preserve">​</w:t>
      </w:r>
      <w:bookmarkEnd w:id="3da95d43-ee3f-43cf-bb99-37d5aa64757f"/>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baebd4c-44e6-4e24-a8f7-990550fbb60c" w:name="proj_2421"/>
      <w:r>
        <w:t xml:space="preserve">​</w:t>
      </w:r>
      <w:bookmarkEnd w:id="5baebd4c-44e6-4e24-a8f7-990550fbb60c"/>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cab3e81-ae50-4781-92be-d680467672bd" w:name="proj_2422"/>
      <w:r>
        <w:t xml:space="preserve">​</w:t>
      </w:r>
      <w:bookmarkEnd w:id="7cab3e81-ae50-4781-92be-d680467672bd"/>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31737e4-338e-48a8-8405-2ddac50ca21a" w:name="proj_2424"/>
      <w:r>
        <w:t xml:space="preserve">​</w:t>
      </w:r>
      <w:bookmarkEnd w:id="331737e4-338e-48a8-8405-2ddac50ca21a"/>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a34e38b-9739-43b6-a626-8d1622c43eb8" w:name="proj_2425"/>
      <w:r>
        <w:t xml:space="preserve">​</w:t>
      </w:r>
      <w:bookmarkEnd w:id="ca34e38b-9739-43b6-a626-8d1622c43eb8"/>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ffe50c9-0e57-47b5-b874-86abc495eb57" w:name="proj_2426"/>
      <w:r>
        <w:t xml:space="preserve">​</w:t>
      </w:r>
      <w:bookmarkEnd w:id="2ffe50c9-0e57-47b5-b874-86abc495eb57"/>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1d08d53-7f7f-4236-8cbc-313f4b187f7e" w:name="proj_2430"/>
      <w:r>
        <w:t xml:space="preserve">​</w:t>
      </w:r>
      <w:bookmarkEnd w:id="41d08d53-7f7f-4236-8cbc-313f4b187f7e"/>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96dd889-1906-4dd3-a511-f75b3d36bb78" w:name="proj_2432"/>
      <w:r>
        <w:t xml:space="preserve">​</w:t>
      </w:r>
      <w:bookmarkEnd w:id="596dd889-1906-4dd3-a511-f75b3d36bb78"/>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7a7bea4-fa29-44d1-a345-7df5ebc1fce1" w:name="proj_2433"/>
      <w:r>
        <w:t xml:space="preserve">​</w:t>
      </w:r>
      <w:bookmarkEnd w:id="77a7bea4-fa29-44d1-a345-7df5ebc1fce1"/>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4604ae8-1f6a-41c1-bb3e-f8ad25296d7d" w:name="proj_2436"/>
      <w:r>
        <w:t xml:space="preserve">​</w:t>
      </w:r>
      <w:bookmarkEnd w:id="74604ae8-1f6a-41c1-bb3e-f8ad25296d7d"/>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89d209-e681-48ee-8aac-9ee3b34e2a18" w:name="proj_2439"/>
      <w:r>
        <w:t xml:space="preserve">​</w:t>
      </w:r>
      <w:bookmarkEnd w:id="1789d209-e681-48ee-8aac-9ee3b34e2a18"/>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877b1a7-c179-43da-811f-840e774063f3" w:name="proj_2442"/>
      <w:r>
        <w:t xml:space="preserve">​</w:t>
      </w:r>
      <w:bookmarkEnd w:id="c877b1a7-c179-43da-811f-840e774063f3"/>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023776e-edb5-4f26-9a2f-30445cfd68c4" w:name="proj_2443"/>
      <w:r>
        <w:t xml:space="preserve">​</w:t>
      </w:r>
      <w:bookmarkEnd w:id="5023776e-edb5-4f26-9a2f-30445cfd68c4"/>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9fd7fd-c0c7-4300-bb6f-2da7a51addf1" w:name="proj_2448"/>
      <w:r>
        <w:t xml:space="preserve">​</w:t>
      </w:r>
      <w:bookmarkEnd w:id="9a9fd7fd-c0c7-4300-bb6f-2da7a51addf1"/>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85cc83-0528-4b7e-9348-6ed9bdcc3e57" w:name="proj_2449"/>
      <w:r>
        <w:t xml:space="preserve">​</w:t>
      </w:r>
      <w:bookmarkEnd w:id="d485cc83-0528-4b7e-9348-6ed9bdcc3e57"/>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p>
      <w:r>
        <w:br w:type="page"/>
      </w:r>
    </w:p>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78ca5c0b-38b9-433f-bbea-d932869b56f5"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78ca5c0b-38b9-433f-bbea-d932869b56f5"/>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c2bb9e65-11c3-4927-8b1b-8e70c68ed9f2"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c2bb9e65-11c3-4927-8b1b-8e70c68ed9f2"/>
      <w:r>
        <w:rPr>
          <w:rFonts/>
          <w:b w:val="false"/>
          <w:strike w:val="false"/>
        </w:rPr>
        <w:t xml:space="preserve">. </w:t>
      </w:r>
      <w:r>
        <w:t xml:space="preserve">Figure 2 - Screen capture of Salmon Space showing the Osoyoos-Skaha-Okanagan Sockeye conservation unit (highlighted) with associated information displayed in a pop-up.</w:t>
      </w:r>
    </w:p>
    <w:p>
      <w:r>
        <w:br w:type="page"/>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2026-02-03T18:40:19Z</dcterms:created>
  <dcterms:modified xsi:type="dcterms:W3CDTF">2026-02-03T10:40:29Z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